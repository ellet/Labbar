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BA0" w:rsidRPr="00204A05" w:rsidRDefault="001B152C" w:rsidP="00733239">
      <w:pPr>
        <w:pStyle w:val="Rubrik1"/>
        <w:rPr>
          <w:b w:val="0"/>
          <w:sz w:val="56"/>
          <w:szCs w:val="56"/>
          <w:lang w:val="sv-SE"/>
        </w:rPr>
      </w:pPr>
      <w:bookmarkStart w:id="0" w:name="_Toc229981226"/>
      <w:r>
        <w:rPr>
          <w:b w:val="0"/>
          <w:sz w:val="56"/>
          <w:szCs w:val="56"/>
          <w:lang w:val="sv-SE"/>
        </w:rPr>
        <w:t>Uppgift</w:t>
      </w:r>
      <w:r w:rsidR="00211BA0" w:rsidRPr="00204A05">
        <w:rPr>
          <w:b w:val="0"/>
          <w:sz w:val="56"/>
          <w:szCs w:val="56"/>
          <w:lang w:val="sv-SE"/>
        </w:rPr>
        <w:t xml:space="preserve"> </w:t>
      </w:r>
      <w:r w:rsidR="00DC1C66">
        <w:rPr>
          <w:b w:val="0"/>
          <w:sz w:val="56"/>
          <w:szCs w:val="56"/>
          <w:lang w:val="sv-SE"/>
        </w:rPr>
        <w:t>3</w:t>
      </w:r>
      <w:r w:rsidR="00211BA0" w:rsidRPr="00204A05">
        <w:rPr>
          <w:b w:val="0"/>
          <w:sz w:val="56"/>
          <w:szCs w:val="56"/>
          <w:lang w:val="sv-SE"/>
        </w:rPr>
        <w:t>:</w:t>
      </w:r>
      <w:bookmarkEnd w:id="0"/>
    </w:p>
    <w:p w:rsidR="001B152C" w:rsidRDefault="00211BA0" w:rsidP="00D803EC">
      <w:pPr>
        <w:pStyle w:val="Rubrik1"/>
        <w:jc w:val="right"/>
        <w:rPr>
          <w:b w:val="0"/>
          <w:sz w:val="96"/>
          <w:szCs w:val="96"/>
          <w:lang w:val="sv-SE"/>
        </w:rPr>
      </w:pPr>
      <w:r>
        <w:rPr>
          <w:b w:val="0"/>
          <w:sz w:val="96"/>
          <w:szCs w:val="96"/>
          <w:lang w:val="sv-SE"/>
        </w:rPr>
        <w:t>Network</w:t>
      </w:r>
      <w:r>
        <w:rPr>
          <w:b w:val="0"/>
          <w:sz w:val="96"/>
          <w:szCs w:val="96"/>
          <w:lang w:val="sv-SE"/>
        </w:rPr>
        <w:br/>
        <w:t>Programming</w:t>
      </w:r>
    </w:p>
    <w:p w:rsidR="001B152C" w:rsidRDefault="001B152C" w:rsidP="00D803EC">
      <w:pPr>
        <w:pStyle w:val="Rubrik1"/>
        <w:jc w:val="right"/>
        <w:rPr>
          <w:b w:val="0"/>
          <w:sz w:val="96"/>
          <w:szCs w:val="96"/>
          <w:lang w:val="sv-SE"/>
        </w:rPr>
      </w:pPr>
    </w:p>
    <w:p w:rsidR="00211BA0" w:rsidRPr="008C79CA" w:rsidRDefault="00270104" w:rsidP="00D803EC">
      <w:pPr>
        <w:pStyle w:val="Rubrik1"/>
        <w:jc w:val="right"/>
        <w:rPr>
          <w:rStyle w:val="Rubrik2Char"/>
          <w:lang w:val="en-GB"/>
        </w:rPr>
        <w:sectPr w:rsidR="00211BA0" w:rsidRPr="008C79CA" w:rsidSect="00B83BD4">
          <w:headerReference w:type="default" r:id="rId7"/>
          <w:pgSz w:w="11906" w:h="16838"/>
          <w:pgMar w:top="1417" w:right="1417" w:bottom="1417" w:left="1417" w:header="709" w:footer="709" w:gutter="0"/>
          <w:pgNumType w:chapStyle="1"/>
          <w:cols w:space="708"/>
          <w:docGrid w:linePitch="360"/>
        </w:sectPr>
      </w:pPr>
      <w:r w:rsidRPr="00270104">
        <w:rPr>
          <w:b w:val="0"/>
          <w:noProof/>
          <w:sz w:val="96"/>
          <w:szCs w:val="96"/>
          <w:lang w:val="sv-SE" w:eastAsia="sv-S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.4pt;margin-top:177.3pt;width:6in;height:5in;z-index:251658240;mso-position-horizontal-relative:text;mso-position-vertical-relative:text">
            <v:imagedata r:id="rId8" o:title="Ralph-0"/>
          </v:shape>
        </w:pict>
      </w:r>
      <w:r w:rsidR="001B152C" w:rsidRPr="008C79CA">
        <w:rPr>
          <w:b w:val="0"/>
          <w:sz w:val="96"/>
          <w:szCs w:val="96"/>
          <w:lang w:val="en-GB"/>
        </w:rPr>
        <w:t xml:space="preserve">” </w:t>
      </w:r>
      <w:r w:rsidR="00F90341" w:rsidRPr="008C79CA">
        <w:rPr>
          <w:b w:val="0"/>
          <w:sz w:val="96"/>
          <w:szCs w:val="96"/>
          <w:lang w:val="en-GB"/>
        </w:rPr>
        <w:t>CMD? Nej, let’s play</w:t>
      </w:r>
      <w:r w:rsidR="001B152C" w:rsidRPr="008C79CA">
        <w:rPr>
          <w:b w:val="0"/>
          <w:sz w:val="96"/>
          <w:szCs w:val="96"/>
          <w:lang w:val="en-GB"/>
        </w:rPr>
        <w:t>”</w:t>
      </w:r>
      <w:r w:rsidR="00211BA0" w:rsidRPr="008C79CA">
        <w:rPr>
          <w:b w:val="0"/>
          <w:sz w:val="96"/>
          <w:szCs w:val="96"/>
          <w:lang w:val="en-GB"/>
        </w:rPr>
        <w:br/>
      </w:r>
    </w:p>
    <w:p w:rsidR="00211BA0" w:rsidRPr="00204A05" w:rsidRDefault="00211BA0" w:rsidP="00371C89">
      <w:pPr>
        <w:pStyle w:val="Rubrik2"/>
        <w:rPr>
          <w:lang w:val="sv-SE"/>
        </w:rPr>
      </w:pPr>
      <w:r w:rsidRPr="00204A05">
        <w:rPr>
          <w:lang w:val="sv-SE"/>
        </w:rPr>
        <w:lastRenderedPageBreak/>
        <w:t>Syfte</w:t>
      </w:r>
    </w:p>
    <w:p w:rsidR="00211BA0" w:rsidRPr="00204A05" w:rsidRDefault="00013A1B" w:rsidP="00371C89">
      <w:pPr>
        <w:pStyle w:val="Normalwebb"/>
        <w:rPr>
          <w:lang w:val="sv-SE"/>
        </w:rPr>
      </w:pPr>
      <w:r>
        <w:rPr>
          <w:lang w:val="sv-SE"/>
        </w:rPr>
        <w:t xml:space="preserve">Att </w:t>
      </w:r>
      <w:r w:rsidR="00CE5CAB">
        <w:rPr>
          <w:lang w:val="sv-SE"/>
        </w:rPr>
        <w:t>applicera den nya kunskapen om nätverk i ett spel</w:t>
      </w:r>
    </w:p>
    <w:p w:rsidR="00211BA0" w:rsidRPr="00204A05" w:rsidRDefault="00211BA0" w:rsidP="00371C89">
      <w:pPr>
        <w:pStyle w:val="Rubrik2"/>
        <w:rPr>
          <w:lang w:val="sv-SE"/>
        </w:rPr>
      </w:pPr>
      <w:r w:rsidRPr="00204A05">
        <w:rPr>
          <w:lang w:val="sv-SE"/>
        </w:rPr>
        <w:t>Uppgift</w:t>
      </w:r>
    </w:p>
    <w:p w:rsidR="005014C4" w:rsidRDefault="005C7951" w:rsidP="005014C4">
      <w:pPr>
        <w:spacing w:before="100" w:beforeAutospacing="1" w:after="100" w:afterAutospacing="1" w:line="240" w:lineRule="auto"/>
        <w:rPr>
          <w:lang w:val="sv-SE"/>
        </w:rPr>
      </w:pPr>
      <w:r w:rsidRPr="005C7951">
        <w:rPr>
          <w:lang w:val="sv-SE"/>
        </w:rPr>
        <w:t xml:space="preserve">Uppgiften består av att </w:t>
      </w:r>
      <w:r w:rsidR="00CE5CAB">
        <w:rPr>
          <w:b/>
          <w:lang w:val="sv-SE"/>
        </w:rPr>
        <w:t xml:space="preserve">implemetera </w:t>
      </w:r>
      <w:r w:rsidR="00CE5CAB">
        <w:rPr>
          <w:lang w:val="sv-SE"/>
        </w:rPr>
        <w:t xml:space="preserve">er nätverkskod i </w:t>
      </w:r>
      <w:r w:rsidR="00644B95">
        <w:rPr>
          <w:lang w:val="sv-SE"/>
        </w:rPr>
        <w:t>ett Pong ni får tilldelat</w:t>
      </w:r>
    </w:p>
    <w:p w:rsidR="005014C4" w:rsidRDefault="00CE5CAB" w:rsidP="005014C4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Lägg in nätverk i </w:t>
      </w:r>
      <w:r w:rsidR="00276DE9">
        <w:rPr>
          <w:lang w:val="sv-SE"/>
        </w:rPr>
        <w:t>ett medföljande Pong</w:t>
      </w:r>
    </w:p>
    <w:p w:rsidR="00CE5CAB" w:rsidRDefault="00CE5CAB" w:rsidP="00CE5CAB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Ersätt den ”AI” </w:t>
      </w:r>
      <w:r w:rsidR="00276DE9">
        <w:rPr>
          <w:lang w:val="sv-SE"/>
        </w:rPr>
        <w:t>som finns</w:t>
      </w:r>
      <w:r w:rsidR="003700AE">
        <w:rPr>
          <w:lang w:val="sv-SE"/>
        </w:rPr>
        <w:t>,</w:t>
      </w:r>
      <w:r>
        <w:rPr>
          <w:lang w:val="sv-SE"/>
        </w:rPr>
        <w:t xml:space="preserve"> med input från nätverket</w:t>
      </w:r>
    </w:p>
    <w:p w:rsidR="00CE5CAB" w:rsidRDefault="00CE5CAB" w:rsidP="00CE5CAB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Ni ska använda er av den senaste nätverkuppgiften med Serializer koden</w:t>
      </w:r>
    </w:p>
    <w:p w:rsidR="00CE5CAB" w:rsidRDefault="00CE5CAB" w:rsidP="00CE5CAB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Jag ska kunna ställa in IP nummret så jag kan connecta till vilken server som helst.</w:t>
      </w:r>
    </w:p>
    <w:p w:rsidR="00CE5CAB" w:rsidRDefault="003700AE" w:rsidP="00CE5CAB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Finns UI för detta</w:t>
      </w:r>
    </w:p>
    <w:p w:rsidR="00CE5CAB" w:rsidRDefault="00CE5CAB" w:rsidP="00CE5CAB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Servern får inte köra ett grafiskt interface, CMD only.</w:t>
      </w:r>
    </w:p>
    <w:p w:rsidR="00325DD3" w:rsidRDefault="00325DD3" w:rsidP="00325DD3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Poäng och vinst ska vara garanterade</w:t>
      </w:r>
    </w:p>
    <w:p w:rsidR="00325DD3" w:rsidRDefault="00325DD3" w:rsidP="00325DD3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Om någon får poäng måste vi garantera att detta paket kommer fram</w:t>
      </w:r>
    </w:p>
    <w:p w:rsidR="00847875" w:rsidRDefault="00847875" w:rsidP="00847875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sv-SE"/>
        </w:rPr>
      </w:pPr>
      <w:r w:rsidRPr="00A61757">
        <w:rPr>
          <w:lang w:val="sv-SE"/>
        </w:rPr>
        <w:t>Visa hur många bytes i sekunden ni skickar / tar emot</w:t>
      </w:r>
    </w:p>
    <w:p w:rsidR="00A61757" w:rsidRDefault="00A61757" w:rsidP="00A61757">
      <w:pPr>
        <w:spacing w:before="100" w:beforeAutospacing="1" w:after="100" w:afterAutospacing="1" w:line="240" w:lineRule="auto"/>
        <w:rPr>
          <w:lang w:val="sv-SE"/>
        </w:rPr>
      </w:pPr>
    </w:p>
    <w:p w:rsidR="00A61757" w:rsidRDefault="00A61757" w:rsidP="00A61757">
      <w:pPr>
        <w:pStyle w:val="Beskrivning"/>
        <w:rPr>
          <w:sz w:val="40"/>
          <w:lang w:val="sv-SE"/>
        </w:rPr>
      </w:pPr>
      <w:r>
        <w:rPr>
          <w:sz w:val="40"/>
          <w:lang w:val="sv-SE"/>
        </w:rPr>
        <w:t>Testning</w:t>
      </w:r>
    </w:p>
    <w:p w:rsidR="006322AD" w:rsidRDefault="006322AD" w:rsidP="006322AD">
      <w:pPr>
        <w:numPr>
          <w:ilvl w:val="0"/>
          <w:numId w:val="20"/>
        </w:numPr>
        <w:rPr>
          <w:lang w:val="sv-SE"/>
        </w:rPr>
      </w:pPr>
      <w:r>
        <w:rPr>
          <w:lang w:val="sv-SE"/>
        </w:rPr>
        <w:t>Test genomförs med programmet ”Clumsy” med inställningen:</w:t>
      </w:r>
    </w:p>
    <w:p w:rsidR="006322AD" w:rsidRDefault="006322AD" w:rsidP="006322AD">
      <w:pPr>
        <w:numPr>
          <w:ilvl w:val="1"/>
          <w:numId w:val="20"/>
        </w:numPr>
        <w:rPr>
          <w:lang w:val="sv-SE"/>
        </w:rPr>
      </w:pPr>
      <w:r w:rsidRPr="006322AD">
        <w:rPr>
          <w:lang w:val="sv-SE"/>
        </w:rPr>
        <w:t xml:space="preserve">100 – 500ms lag </w:t>
      </w:r>
    </w:p>
    <w:p w:rsidR="00A61757" w:rsidRPr="006322AD" w:rsidRDefault="006322AD" w:rsidP="006322AD">
      <w:pPr>
        <w:numPr>
          <w:ilvl w:val="1"/>
          <w:numId w:val="20"/>
        </w:numPr>
        <w:rPr>
          <w:lang w:val="sv-SE"/>
        </w:rPr>
      </w:pPr>
      <w:r w:rsidRPr="006322AD">
        <w:rPr>
          <w:lang w:val="sv-SE"/>
        </w:rPr>
        <w:t>5-30 % packetloss</w:t>
      </w:r>
    </w:p>
    <w:p w:rsidR="00A61757" w:rsidRPr="00A61757" w:rsidRDefault="00A61757" w:rsidP="00A61757">
      <w:pPr>
        <w:spacing w:before="100" w:beforeAutospacing="1" w:after="100" w:afterAutospacing="1" w:line="240" w:lineRule="auto"/>
        <w:rPr>
          <w:lang w:val="sv-SE"/>
        </w:rPr>
      </w:pPr>
    </w:p>
    <w:p w:rsidR="000A7673" w:rsidRDefault="000A7673" w:rsidP="000A7673">
      <w:pPr>
        <w:pStyle w:val="Beskrivning"/>
        <w:rPr>
          <w:sz w:val="40"/>
          <w:lang w:val="sv-SE"/>
        </w:rPr>
      </w:pPr>
      <w:r w:rsidRPr="000A7673">
        <w:rPr>
          <w:sz w:val="40"/>
          <w:lang w:val="sv-SE"/>
        </w:rPr>
        <w:t>Inlämning</w:t>
      </w:r>
    </w:p>
    <w:p w:rsidR="000A7673" w:rsidRDefault="000A7673" w:rsidP="00B55FE4">
      <w:pPr>
        <w:numPr>
          <w:ilvl w:val="0"/>
          <w:numId w:val="17"/>
        </w:numPr>
        <w:spacing w:after="0"/>
        <w:rPr>
          <w:lang w:val="sv-SE"/>
        </w:rPr>
      </w:pPr>
      <w:r>
        <w:rPr>
          <w:lang w:val="sv-SE"/>
        </w:rPr>
        <w:t>Inlämningen ska ske med körbara Exe filer samt source</w:t>
      </w:r>
    </w:p>
    <w:p w:rsidR="00ED7324" w:rsidRDefault="00ED7324" w:rsidP="00ED7324">
      <w:pPr>
        <w:rPr>
          <w:lang w:val="sv-SE"/>
        </w:rPr>
      </w:pPr>
    </w:p>
    <w:p w:rsidR="00ED7324" w:rsidRDefault="00ED7324" w:rsidP="00ED7324">
      <w:pPr>
        <w:pStyle w:val="Beskrivning"/>
        <w:rPr>
          <w:sz w:val="32"/>
          <w:lang w:val="sv-SE"/>
        </w:rPr>
      </w:pPr>
      <w:r>
        <w:rPr>
          <w:sz w:val="32"/>
          <w:lang w:val="sv-SE"/>
        </w:rPr>
        <w:t>Jag vill göra mer</w:t>
      </w:r>
    </w:p>
    <w:p w:rsidR="002526F6" w:rsidRDefault="002526F6" w:rsidP="00ED7324">
      <w:pPr>
        <w:numPr>
          <w:ilvl w:val="0"/>
          <w:numId w:val="19"/>
        </w:numPr>
        <w:rPr>
          <w:lang w:val="sv-SE"/>
        </w:rPr>
      </w:pPr>
      <w:r>
        <w:rPr>
          <w:lang w:val="sv-SE"/>
        </w:rPr>
        <w:t>Fler spelare! Fyra spelar pong</w:t>
      </w:r>
    </w:p>
    <w:p w:rsidR="006674B9" w:rsidRPr="009D49A7" w:rsidRDefault="002526F6" w:rsidP="00E2397E">
      <w:pPr>
        <w:numPr>
          <w:ilvl w:val="0"/>
          <w:numId w:val="19"/>
        </w:numPr>
        <w:rPr>
          <w:sz w:val="32"/>
          <w:lang w:val="sv-SE"/>
        </w:rPr>
      </w:pPr>
      <w:r w:rsidRPr="009D49A7">
        <w:rPr>
          <w:lang w:val="sv-SE"/>
        </w:rPr>
        <w:t>Om en klient disconne</w:t>
      </w:r>
      <w:r w:rsidR="007606F8" w:rsidRPr="009D49A7">
        <w:rPr>
          <w:lang w:val="sv-SE"/>
        </w:rPr>
        <w:t xml:space="preserve">ctar: Ersätt med en AI runtime </w:t>
      </w:r>
    </w:p>
    <w:p w:rsidR="006674B9" w:rsidRDefault="006674B9" w:rsidP="00E2397E">
      <w:pPr>
        <w:pStyle w:val="Beskrivning"/>
        <w:rPr>
          <w:sz w:val="32"/>
          <w:lang w:val="sv-SE"/>
        </w:rPr>
      </w:pPr>
    </w:p>
    <w:p w:rsidR="00E2397E" w:rsidRPr="001F18A8" w:rsidRDefault="00E2397E" w:rsidP="00E2397E">
      <w:pPr>
        <w:pStyle w:val="Beskrivning"/>
        <w:rPr>
          <w:sz w:val="32"/>
          <w:lang w:val="sv-SE"/>
        </w:rPr>
      </w:pPr>
      <w:r w:rsidRPr="001F18A8">
        <w:rPr>
          <w:sz w:val="32"/>
          <w:lang w:val="sv-SE"/>
        </w:rPr>
        <w:t>Extra</w:t>
      </w:r>
    </w:p>
    <w:p w:rsidR="0023538B" w:rsidRDefault="0023538B" w:rsidP="0023538B">
      <w:pPr>
        <w:numPr>
          <w:ilvl w:val="0"/>
          <w:numId w:val="17"/>
        </w:numPr>
        <w:rPr>
          <w:lang w:val="sv-SE"/>
        </w:rPr>
      </w:pPr>
      <w:r>
        <w:rPr>
          <w:lang w:val="sv-SE"/>
        </w:rPr>
        <w:t>Vår serializer klass kan ni läsa mer om här:</w:t>
      </w:r>
    </w:p>
    <w:p w:rsidR="0023538B" w:rsidRDefault="0023538B" w:rsidP="0023538B">
      <w:pPr>
        <w:numPr>
          <w:ilvl w:val="1"/>
          <w:numId w:val="17"/>
        </w:numPr>
        <w:rPr>
          <w:lang w:val="sv-SE"/>
        </w:rPr>
      </w:pPr>
      <w:r w:rsidRPr="0023538B">
        <w:rPr>
          <w:lang w:val="sv-SE"/>
        </w:rPr>
        <w:t>http://cpplove.blogspot.se/2013/05/my-take-on-c-serialization-part-i.html</w:t>
      </w:r>
    </w:p>
    <w:p w:rsidR="006674B9" w:rsidRDefault="0023538B" w:rsidP="0023538B">
      <w:pPr>
        <w:numPr>
          <w:ilvl w:val="0"/>
          <w:numId w:val="17"/>
        </w:numPr>
        <w:rPr>
          <w:lang w:val="sv-SE"/>
        </w:rPr>
      </w:pPr>
      <w:r>
        <w:rPr>
          <w:lang w:val="sv-SE"/>
        </w:rPr>
        <w:lastRenderedPageBreak/>
        <w:t xml:space="preserve"> </w:t>
      </w:r>
      <w:r w:rsidR="00DF0079">
        <w:rPr>
          <w:lang w:val="sv-SE"/>
        </w:rPr>
        <w:t>Bra resurs</w:t>
      </w:r>
      <w:r w:rsidR="006674B9">
        <w:rPr>
          <w:lang w:val="sv-SE"/>
        </w:rPr>
        <w:t>er</w:t>
      </w:r>
      <w:r w:rsidR="00DF0079">
        <w:rPr>
          <w:lang w:val="sv-SE"/>
        </w:rPr>
        <w:t>:</w:t>
      </w:r>
    </w:p>
    <w:p w:rsidR="00DF0079" w:rsidRDefault="00DF0079" w:rsidP="006674B9">
      <w:pPr>
        <w:numPr>
          <w:ilvl w:val="1"/>
          <w:numId w:val="17"/>
        </w:numPr>
        <w:rPr>
          <w:lang w:val="sv-SE"/>
        </w:rPr>
      </w:pPr>
      <w:r>
        <w:rPr>
          <w:lang w:val="sv-SE"/>
        </w:rPr>
        <w:t xml:space="preserve"> </w:t>
      </w:r>
      <w:hyperlink r:id="rId9" w:history="1">
        <w:r w:rsidR="006674B9" w:rsidRPr="00223242">
          <w:rPr>
            <w:rStyle w:val="Hyperlnk"/>
            <w:lang w:val="sv-SE"/>
          </w:rPr>
          <w:t>http://gafferongames.com/networking-for-game-programmers/</w:t>
        </w:r>
      </w:hyperlink>
    </w:p>
    <w:p w:rsidR="006674B9" w:rsidRPr="008D2F03" w:rsidRDefault="00270104" w:rsidP="008D2F03">
      <w:pPr>
        <w:numPr>
          <w:ilvl w:val="1"/>
          <w:numId w:val="17"/>
        </w:numPr>
        <w:rPr>
          <w:lang w:val="sv-SE"/>
        </w:rPr>
      </w:pPr>
      <w:hyperlink r:id="rId10" w:history="1">
        <w:r w:rsidR="006674B9" w:rsidRPr="00223242">
          <w:rPr>
            <w:rStyle w:val="Hyperlnk"/>
            <w:lang w:val="sv-SE"/>
          </w:rPr>
          <w:t>https://developer.valvesoftware.com/wiki/Source_Multiplayer_Networking</w:t>
        </w:r>
      </w:hyperlink>
      <w:r w:rsidR="008D2F03">
        <w:rPr>
          <w:lang w:val="sv-SE"/>
        </w:rPr>
        <w:t xml:space="preserve"> (läxan)</w:t>
      </w:r>
    </w:p>
    <w:p w:rsidR="000A7673" w:rsidRDefault="000A7673" w:rsidP="004A4D19">
      <w:pPr>
        <w:ind w:left="720"/>
        <w:rPr>
          <w:lang w:val="sv-SE"/>
        </w:rPr>
      </w:pPr>
    </w:p>
    <w:p w:rsidR="000A7673" w:rsidRPr="000A7673" w:rsidRDefault="000A7673" w:rsidP="000A7673">
      <w:pPr>
        <w:rPr>
          <w:lang w:val="sv-SE"/>
        </w:rPr>
      </w:pPr>
    </w:p>
    <w:sectPr w:rsidR="000A7673" w:rsidRPr="000A7673" w:rsidSect="00F64F09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324" w:rsidRDefault="00ED7324" w:rsidP="0086136D">
      <w:pPr>
        <w:spacing w:after="0" w:line="240" w:lineRule="auto"/>
      </w:pPr>
      <w:r>
        <w:separator/>
      </w:r>
    </w:p>
  </w:endnote>
  <w:endnote w:type="continuationSeparator" w:id="0">
    <w:p w:rsidR="00ED7324" w:rsidRDefault="00ED7324" w:rsidP="008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324" w:rsidRDefault="00ED7324" w:rsidP="0086136D">
      <w:pPr>
        <w:spacing w:after="0" w:line="240" w:lineRule="auto"/>
      </w:pPr>
      <w:r>
        <w:separator/>
      </w:r>
    </w:p>
  </w:footnote>
  <w:footnote w:type="continuationSeparator" w:id="0">
    <w:p w:rsidR="00ED7324" w:rsidRDefault="00ED7324" w:rsidP="008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0A0"/>
    </w:tblPr>
    <w:tblGrid>
      <w:gridCol w:w="2235"/>
      <w:gridCol w:w="6520"/>
      <w:gridCol w:w="533"/>
    </w:tblGrid>
    <w:tr w:rsidR="00ED7324" w:rsidRPr="00D803EC" w:rsidTr="00D803EC">
      <w:tc>
        <w:tcPr>
          <w:tcW w:w="1203" w:type="pct"/>
          <w:vAlign w:val="bottom"/>
        </w:tcPr>
        <w:p w:rsidR="00ED7324" w:rsidRPr="00D803EC" w:rsidRDefault="00ED7324" w:rsidP="001151E1">
          <w:pPr>
            <w:pStyle w:val="Rubrik4"/>
          </w:pPr>
        </w:p>
      </w:tc>
      <w:tc>
        <w:tcPr>
          <w:tcW w:w="3510" w:type="pct"/>
          <w:vAlign w:val="bottom"/>
        </w:tcPr>
        <w:p w:rsidR="00ED7324" w:rsidRPr="00D803EC" w:rsidRDefault="00ED7324" w:rsidP="00B83BD4">
          <w:pPr>
            <w:pStyle w:val="Rubrik4"/>
          </w:pPr>
        </w:p>
      </w:tc>
      <w:tc>
        <w:tcPr>
          <w:tcW w:w="287" w:type="pct"/>
          <w:vAlign w:val="bottom"/>
        </w:tcPr>
        <w:p w:rsidR="00ED7324" w:rsidRPr="00D803EC" w:rsidRDefault="00ED7324" w:rsidP="00B83BD4">
          <w:pPr>
            <w:pStyle w:val="Rubrik4"/>
          </w:pPr>
        </w:p>
      </w:tc>
    </w:tr>
  </w:tbl>
  <w:p w:rsidR="00ED7324" w:rsidRPr="00786E71" w:rsidRDefault="00ED7324" w:rsidP="00620173">
    <w:pPr>
      <w:pStyle w:val="Sidhuvud"/>
      <w:tabs>
        <w:tab w:val="clear" w:pos="453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0A0"/>
    </w:tblPr>
    <w:tblGrid>
      <w:gridCol w:w="2235"/>
      <w:gridCol w:w="6520"/>
      <w:gridCol w:w="533"/>
    </w:tblGrid>
    <w:tr w:rsidR="00ED7324" w:rsidRPr="00204A05" w:rsidTr="00D803EC">
      <w:tc>
        <w:tcPr>
          <w:tcW w:w="1203" w:type="pct"/>
          <w:vAlign w:val="bottom"/>
        </w:tcPr>
        <w:p w:rsidR="00ED7324" w:rsidRPr="00204A05" w:rsidRDefault="00ED7324" w:rsidP="00F274BA">
          <w:pPr>
            <w:pStyle w:val="Rubrik4"/>
            <w:rPr>
              <w:lang w:val="sv-SE"/>
            </w:rPr>
          </w:pPr>
          <w:r>
            <w:rPr>
              <w:lang w:val="sv-SE"/>
            </w:rPr>
            <w:t>S</w:t>
          </w:r>
          <w:r w:rsidRPr="00204A05">
            <w:rPr>
              <w:lang w:val="sv-SE"/>
            </w:rPr>
            <w:t>pecifikation</w:t>
          </w:r>
        </w:p>
      </w:tc>
      <w:tc>
        <w:tcPr>
          <w:tcW w:w="3510" w:type="pct"/>
          <w:vAlign w:val="bottom"/>
        </w:tcPr>
        <w:p w:rsidR="00ED7324" w:rsidRPr="00204A05" w:rsidRDefault="00ED7324" w:rsidP="00B83BD4">
          <w:pPr>
            <w:pStyle w:val="Rubrik4"/>
            <w:rPr>
              <w:lang w:val="sv-SE"/>
            </w:rPr>
          </w:pPr>
          <w:r>
            <w:rPr>
              <w:lang w:val="sv-SE"/>
            </w:rPr>
            <w:t>Nätverksprogrammering</w:t>
          </w:r>
        </w:p>
      </w:tc>
      <w:tc>
        <w:tcPr>
          <w:tcW w:w="287" w:type="pct"/>
          <w:vAlign w:val="bottom"/>
        </w:tcPr>
        <w:p w:rsidR="00ED7324" w:rsidRPr="00204A05" w:rsidRDefault="00270104" w:rsidP="00B83BD4">
          <w:pPr>
            <w:pStyle w:val="Rubrik4"/>
            <w:rPr>
              <w:lang w:val="sv-SE"/>
            </w:rPr>
          </w:pPr>
          <w:r w:rsidRPr="00204A05">
            <w:rPr>
              <w:lang w:val="sv-SE"/>
            </w:rPr>
            <w:fldChar w:fldCharType="begin"/>
          </w:r>
          <w:r w:rsidR="00ED7324" w:rsidRPr="00204A05">
            <w:rPr>
              <w:lang w:val="sv-SE"/>
            </w:rPr>
            <w:instrText xml:space="preserve"> PAGE   \* MERGEFORMAT </w:instrText>
          </w:r>
          <w:r w:rsidRPr="00204A05">
            <w:rPr>
              <w:lang w:val="sv-SE"/>
            </w:rPr>
            <w:fldChar w:fldCharType="separate"/>
          </w:r>
          <w:r w:rsidR="006322AD">
            <w:rPr>
              <w:noProof/>
              <w:lang w:val="sv-SE"/>
            </w:rPr>
            <w:t>3</w:t>
          </w:r>
          <w:r w:rsidRPr="00204A05">
            <w:rPr>
              <w:lang w:val="sv-SE"/>
            </w:rPr>
            <w:fldChar w:fldCharType="end"/>
          </w:r>
        </w:p>
      </w:tc>
    </w:tr>
  </w:tbl>
  <w:p w:rsidR="00ED7324" w:rsidRPr="00786E71" w:rsidRDefault="00ED7324" w:rsidP="00620173">
    <w:pPr>
      <w:pStyle w:val="Sidhuvud"/>
      <w:tabs>
        <w:tab w:val="clear" w:pos="453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3C5"/>
    <w:multiLevelType w:val="multilevel"/>
    <w:tmpl w:val="4AB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555B0"/>
    <w:multiLevelType w:val="hybridMultilevel"/>
    <w:tmpl w:val="840EA4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70DD5"/>
    <w:multiLevelType w:val="hybridMultilevel"/>
    <w:tmpl w:val="CD8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E0E15"/>
    <w:multiLevelType w:val="hybridMultilevel"/>
    <w:tmpl w:val="DA769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35661"/>
    <w:multiLevelType w:val="multilevel"/>
    <w:tmpl w:val="294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00901"/>
    <w:multiLevelType w:val="hybridMultilevel"/>
    <w:tmpl w:val="41FE1A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33FAD"/>
    <w:multiLevelType w:val="multilevel"/>
    <w:tmpl w:val="C4FA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40C32ABF"/>
    <w:multiLevelType w:val="hybridMultilevel"/>
    <w:tmpl w:val="3CEA4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080E13"/>
    <w:multiLevelType w:val="multilevel"/>
    <w:tmpl w:val="42D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A97B7A"/>
    <w:multiLevelType w:val="multilevel"/>
    <w:tmpl w:val="78E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4F53EB"/>
    <w:multiLevelType w:val="multilevel"/>
    <w:tmpl w:val="2EB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E8241B"/>
    <w:multiLevelType w:val="multilevel"/>
    <w:tmpl w:val="D7D0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255C6"/>
    <w:multiLevelType w:val="multilevel"/>
    <w:tmpl w:val="B85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660BE5"/>
    <w:multiLevelType w:val="hybridMultilevel"/>
    <w:tmpl w:val="76727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F904B4"/>
    <w:multiLevelType w:val="hybridMultilevel"/>
    <w:tmpl w:val="328C80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31EC6"/>
    <w:multiLevelType w:val="hybridMultilevel"/>
    <w:tmpl w:val="A2169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7A57EB"/>
    <w:multiLevelType w:val="hybridMultilevel"/>
    <w:tmpl w:val="31F2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840BD9"/>
    <w:multiLevelType w:val="multilevel"/>
    <w:tmpl w:val="025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C260334"/>
    <w:multiLevelType w:val="hybridMultilevel"/>
    <w:tmpl w:val="FF7A9760"/>
    <w:lvl w:ilvl="0" w:tplc="C2B4215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44E26"/>
    <w:multiLevelType w:val="multilevel"/>
    <w:tmpl w:val="BDE2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9"/>
  </w:num>
  <w:num w:numId="5">
    <w:abstractNumId w:val="8"/>
  </w:num>
  <w:num w:numId="6">
    <w:abstractNumId w:val="11"/>
  </w:num>
  <w:num w:numId="7">
    <w:abstractNumId w:val="0"/>
  </w:num>
  <w:num w:numId="8">
    <w:abstractNumId w:val="4"/>
  </w:num>
  <w:num w:numId="9">
    <w:abstractNumId w:val="19"/>
  </w:num>
  <w:num w:numId="10">
    <w:abstractNumId w:val="18"/>
  </w:num>
  <w:num w:numId="11">
    <w:abstractNumId w:val="14"/>
  </w:num>
  <w:num w:numId="12">
    <w:abstractNumId w:val="7"/>
  </w:num>
  <w:num w:numId="13">
    <w:abstractNumId w:val="15"/>
  </w:num>
  <w:num w:numId="14">
    <w:abstractNumId w:val="5"/>
  </w:num>
  <w:num w:numId="15">
    <w:abstractNumId w:val="6"/>
  </w:num>
  <w:num w:numId="16">
    <w:abstractNumId w:val="3"/>
  </w:num>
  <w:num w:numId="17">
    <w:abstractNumId w:val="16"/>
  </w:num>
  <w:num w:numId="18">
    <w:abstractNumId w:val="13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attachedTemplate r:id="rId1"/>
  <w:doNotTrackMov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51E1"/>
    <w:rsid w:val="00012E38"/>
    <w:rsid w:val="000139F0"/>
    <w:rsid w:val="00013A1B"/>
    <w:rsid w:val="00020F1E"/>
    <w:rsid w:val="000325FD"/>
    <w:rsid w:val="00045207"/>
    <w:rsid w:val="000A7673"/>
    <w:rsid w:val="000B42D7"/>
    <w:rsid w:val="000E28D8"/>
    <w:rsid w:val="000E470A"/>
    <w:rsid w:val="001051EF"/>
    <w:rsid w:val="001079CB"/>
    <w:rsid w:val="0011200C"/>
    <w:rsid w:val="001151E1"/>
    <w:rsid w:val="00123650"/>
    <w:rsid w:val="0013163F"/>
    <w:rsid w:val="0013451C"/>
    <w:rsid w:val="00147676"/>
    <w:rsid w:val="00157890"/>
    <w:rsid w:val="001600D7"/>
    <w:rsid w:val="00173736"/>
    <w:rsid w:val="00174DB1"/>
    <w:rsid w:val="00186E33"/>
    <w:rsid w:val="00195B35"/>
    <w:rsid w:val="001B152C"/>
    <w:rsid w:val="001B181B"/>
    <w:rsid w:val="001C2952"/>
    <w:rsid w:val="001C55BB"/>
    <w:rsid w:val="001D4CF4"/>
    <w:rsid w:val="001D4FE2"/>
    <w:rsid w:val="001E3919"/>
    <w:rsid w:val="001F18A8"/>
    <w:rsid w:val="0020089A"/>
    <w:rsid w:val="00204A05"/>
    <w:rsid w:val="00211526"/>
    <w:rsid w:val="00211BA0"/>
    <w:rsid w:val="00213A1D"/>
    <w:rsid w:val="00221561"/>
    <w:rsid w:val="002342A1"/>
    <w:rsid w:val="0023538B"/>
    <w:rsid w:val="002470C4"/>
    <w:rsid w:val="002526F6"/>
    <w:rsid w:val="0025609E"/>
    <w:rsid w:val="00270104"/>
    <w:rsid w:val="00276DE9"/>
    <w:rsid w:val="00291B5D"/>
    <w:rsid w:val="00292585"/>
    <w:rsid w:val="00295B70"/>
    <w:rsid w:val="00296A62"/>
    <w:rsid w:val="002A0B0D"/>
    <w:rsid w:val="002C1A5F"/>
    <w:rsid w:val="002E06D1"/>
    <w:rsid w:val="002E6A30"/>
    <w:rsid w:val="00325DD3"/>
    <w:rsid w:val="00340393"/>
    <w:rsid w:val="003409B3"/>
    <w:rsid w:val="00347ACC"/>
    <w:rsid w:val="003560EC"/>
    <w:rsid w:val="00365919"/>
    <w:rsid w:val="003700AE"/>
    <w:rsid w:val="00371C89"/>
    <w:rsid w:val="0037363D"/>
    <w:rsid w:val="00375E2A"/>
    <w:rsid w:val="0037785A"/>
    <w:rsid w:val="00393DBD"/>
    <w:rsid w:val="003A396A"/>
    <w:rsid w:val="003B0A03"/>
    <w:rsid w:val="003D70C2"/>
    <w:rsid w:val="0040381D"/>
    <w:rsid w:val="00404C89"/>
    <w:rsid w:val="00406811"/>
    <w:rsid w:val="0040777E"/>
    <w:rsid w:val="0041479A"/>
    <w:rsid w:val="00415565"/>
    <w:rsid w:val="0042119B"/>
    <w:rsid w:val="00433924"/>
    <w:rsid w:val="00455771"/>
    <w:rsid w:val="00462EC1"/>
    <w:rsid w:val="00473FC9"/>
    <w:rsid w:val="00483903"/>
    <w:rsid w:val="00485C21"/>
    <w:rsid w:val="0049115B"/>
    <w:rsid w:val="00491E3F"/>
    <w:rsid w:val="00496E01"/>
    <w:rsid w:val="004A4D19"/>
    <w:rsid w:val="004B6B6D"/>
    <w:rsid w:val="004D1C3F"/>
    <w:rsid w:val="004E0777"/>
    <w:rsid w:val="005014C4"/>
    <w:rsid w:val="005225FA"/>
    <w:rsid w:val="00523783"/>
    <w:rsid w:val="005568AE"/>
    <w:rsid w:val="005603C5"/>
    <w:rsid w:val="00561CCB"/>
    <w:rsid w:val="00566B9F"/>
    <w:rsid w:val="00592D09"/>
    <w:rsid w:val="005C3655"/>
    <w:rsid w:val="005C7951"/>
    <w:rsid w:val="005D5BC3"/>
    <w:rsid w:val="005D7148"/>
    <w:rsid w:val="005E393A"/>
    <w:rsid w:val="00603365"/>
    <w:rsid w:val="00620173"/>
    <w:rsid w:val="00631B7B"/>
    <w:rsid w:val="006322AD"/>
    <w:rsid w:val="00644B95"/>
    <w:rsid w:val="00655404"/>
    <w:rsid w:val="00660633"/>
    <w:rsid w:val="00662DDC"/>
    <w:rsid w:val="006674B9"/>
    <w:rsid w:val="0068009B"/>
    <w:rsid w:val="00680123"/>
    <w:rsid w:val="00687FEE"/>
    <w:rsid w:val="006A18FF"/>
    <w:rsid w:val="006A23B7"/>
    <w:rsid w:val="006A4FEF"/>
    <w:rsid w:val="006B1CE9"/>
    <w:rsid w:val="006E1C2E"/>
    <w:rsid w:val="006E2CFF"/>
    <w:rsid w:val="006F63E4"/>
    <w:rsid w:val="00733239"/>
    <w:rsid w:val="00745B74"/>
    <w:rsid w:val="007606F8"/>
    <w:rsid w:val="00763CE6"/>
    <w:rsid w:val="00776024"/>
    <w:rsid w:val="00786E71"/>
    <w:rsid w:val="007A1928"/>
    <w:rsid w:val="007D4DA2"/>
    <w:rsid w:val="007D5CF4"/>
    <w:rsid w:val="007E0E67"/>
    <w:rsid w:val="007E463D"/>
    <w:rsid w:val="007F241E"/>
    <w:rsid w:val="008176A9"/>
    <w:rsid w:val="00845395"/>
    <w:rsid w:val="00847875"/>
    <w:rsid w:val="00855DB7"/>
    <w:rsid w:val="0086136D"/>
    <w:rsid w:val="008678F2"/>
    <w:rsid w:val="008729A2"/>
    <w:rsid w:val="008852FB"/>
    <w:rsid w:val="008C79CA"/>
    <w:rsid w:val="008D0E7A"/>
    <w:rsid w:val="008D2F03"/>
    <w:rsid w:val="008F5E05"/>
    <w:rsid w:val="00900BFE"/>
    <w:rsid w:val="009046D4"/>
    <w:rsid w:val="00906CF7"/>
    <w:rsid w:val="00907066"/>
    <w:rsid w:val="00920C68"/>
    <w:rsid w:val="00921BE2"/>
    <w:rsid w:val="0098336F"/>
    <w:rsid w:val="00990CF6"/>
    <w:rsid w:val="009B48DF"/>
    <w:rsid w:val="009B5FDE"/>
    <w:rsid w:val="009C3ED0"/>
    <w:rsid w:val="009C3F9C"/>
    <w:rsid w:val="009D49A7"/>
    <w:rsid w:val="00A022EB"/>
    <w:rsid w:val="00A07F00"/>
    <w:rsid w:val="00A16E27"/>
    <w:rsid w:val="00A45793"/>
    <w:rsid w:val="00A464ED"/>
    <w:rsid w:val="00A51F9B"/>
    <w:rsid w:val="00A531A6"/>
    <w:rsid w:val="00A61757"/>
    <w:rsid w:val="00A73782"/>
    <w:rsid w:val="00A8185A"/>
    <w:rsid w:val="00A93808"/>
    <w:rsid w:val="00AB7D73"/>
    <w:rsid w:val="00AC43E8"/>
    <w:rsid w:val="00AC72B1"/>
    <w:rsid w:val="00B004C1"/>
    <w:rsid w:val="00B0399C"/>
    <w:rsid w:val="00B05E4C"/>
    <w:rsid w:val="00B135E4"/>
    <w:rsid w:val="00B17921"/>
    <w:rsid w:val="00B22278"/>
    <w:rsid w:val="00B24258"/>
    <w:rsid w:val="00B2529E"/>
    <w:rsid w:val="00B41806"/>
    <w:rsid w:val="00B53F48"/>
    <w:rsid w:val="00B546E4"/>
    <w:rsid w:val="00B55FE4"/>
    <w:rsid w:val="00B71560"/>
    <w:rsid w:val="00B8180B"/>
    <w:rsid w:val="00B83BD4"/>
    <w:rsid w:val="00B94B2A"/>
    <w:rsid w:val="00BB0442"/>
    <w:rsid w:val="00BB3443"/>
    <w:rsid w:val="00BC2F00"/>
    <w:rsid w:val="00BC3601"/>
    <w:rsid w:val="00BC3B2C"/>
    <w:rsid w:val="00BE6D78"/>
    <w:rsid w:val="00BF3899"/>
    <w:rsid w:val="00C0512B"/>
    <w:rsid w:val="00C1159B"/>
    <w:rsid w:val="00C253FC"/>
    <w:rsid w:val="00C2772D"/>
    <w:rsid w:val="00C47D41"/>
    <w:rsid w:val="00C53383"/>
    <w:rsid w:val="00C65BAE"/>
    <w:rsid w:val="00C70171"/>
    <w:rsid w:val="00CA4C15"/>
    <w:rsid w:val="00CB60CD"/>
    <w:rsid w:val="00CC5AD2"/>
    <w:rsid w:val="00CD16FC"/>
    <w:rsid w:val="00CD3944"/>
    <w:rsid w:val="00CE06BB"/>
    <w:rsid w:val="00CE5CAB"/>
    <w:rsid w:val="00CE6767"/>
    <w:rsid w:val="00D023E4"/>
    <w:rsid w:val="00D05B83"/>
    <w:rsid w:val="00D05E86"/>
    <w:rsid w:val="00D17FAF"/>
    <w:rsid w:val="00D20CFF"/>
    <w:rsid w:val="00D2742C"/>
    <w:rsid w:val="00D37321"/>
    <w:rsid w:val="00D45097"/>
    <w:rsid w:val="00D45E5D"/>
    <w:rsid w:val="00D46DD8"/>
    <w:rsid w:val="00D53B85"/>
    <w:rsid w:val="00D55E67"/>
    <w:rsid w:val="00D60318"/>
    <w:rsid w:val="00D621CE"/>
    <w:rsid w:val="00D6643C"/>
    <w:rsid w:val="00D751F9"/>
    <w:rsid w:val="00D7719D"/>
    <w:rsid w:val="00D803EC"/>
    <w:rsid w:val="00DA29EA"/>
    <w:rsid w:val="00DA5E74"/>
    <w:rsid w:val="00DA6665"/>
    <w:rsid w:val="00DC1C66"/>
    <w:rsid w:val="00DC4347"/>
    <w:rsid w:val="00DD0A19"/>
    <w:rsid w:val="00DD45F0"/>
    <w:rsid w:val="00DD7B4C"/>
    <w:rsid w:val="00DF0079"/>
    <w:rsid w:val="00DF185B"/>
    <w:rsid w:val="00DF227B"/>
    <w:rsid w:val="00E037D2"/>
    <w:rsid w:val="00E13426"/>
    <w:rsid w:val="00E2397E"/>
    <w:rsid w:val="00E30E80"/>
    <w:rsid w:val="00E35819"/>
    <w:rsid w:val="00E41CF9"/>
    <w:rsid w:val="00E51622"/>
    <w:rsid w:val="00E614F4"/>
    <w:rsid w:val="00E63E28"/>
    <w:rsid w:val="00E645CA"/>
    <w:rsid w:val="00E66C31"/>
    <w:rsid w:val="00E740CD"/>
    <w:rsid w:val="00EA63E2"/>
    <w:rsid w:val="00EB1D4C"/>
    <w:rsid w:val="00ED55C6"/>
    <w:rsid w:val="00ED7324"/>
    <w:rsid w:val="00EE4295"/>
    <w:rsid w:val="00EF5FDC"/>
    <w:rsid w:val="00F030B8"/>
    <w:rsid w:val="00F03D18"/>
    <w:rsid w:val="00F04DD3"/>
    <w:rsid w:val="00F06AC6"/>
    <w:rsid w:val="00F106BF"/>
    <w:rsid w:val="00F2240B"/>
    <w:rsid w:val="00F274BA"/>
    <w:rsid w:val="00F30502"/>
    <w:rsid w:val="00F45A80"/>
    <w:rsid w:val="00F50842"/>
    <w:rsid w:val="00F56716"/>
    <w:rsid w:val="00F64F09"/>
    <w:rsid w:val="00F80387"/>
    <w:rsid w:val="00F832E6"/>
    <w:rsid w:val="00F90341"/>
    <w:rsid w:val="00FA3F94"/>
    <w:rsid w:val="00FB1816"/>
    <w:rsid w:val="00FB2A60"/>
    <w:rsid w:val="00FB6003"/>
    <w:rsid w:val="00FD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733239"/>
    <w:pPr>
      <w:spacing w:after="200" w:line="276" w:lineRule="auto"/>
    </w:pPr>
    <w:rPr>
      <w:sz w:val="22"/>
      <w:szCs w:val="22"/>
      <w:lang w:val="en-US" w:eastAsia="en-US"/>
    </w:rPr>
  </w:style>
  <w:style w:type="paragraph" w:styleId="Rubrik1">
    <w:name w:val="heading 1"/>
    <w:basedOn w:val="Normal"/>
    <w:next w:val="Normal"/>
    <w:link w:val="Rubrik1Char"/>
    <w:uiPriority w:val="99"/>
    <w:qFormat/>
    <w:rsid w:val="0073323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9"/>
    <w:qFormat/>
    <w:rsid w:val="0073323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9"/>
    <w:qFormat/>
    <w:rsid w:val="0073323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Rubrik4">
    <w:name w:val="heading 4"/>
    <w:basedOn w:val="Normal"/>
    <w:next w:val="Normal"/>
    <w:link w:val="Rubrik4Char"/>
    <w:uiPriority w:val="99"/>
    <w:qFormat/>
    <w:rsid w:val="0073323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Rubrik5">
    <w:name w:val="heading 5"/>
    <w:basedOn w:val="Normal"/>
    <w:next w:val="Normal"/>
    <w:link w:val="Rubrik5Char"/>
    <w:uiPriority w:val="99"/>
    <w:qFormat/>
    <w:rsid w:val="0073323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Rubrik6">
    <w:name w:val="heading 6"/>
    <w:basedOn w:val="Normal"/>
    <w:next w:val="Normal"/>
    <w:link w:val="Rubrik6Char"/>
    <w:uiPriority w:val="99"/>
    <w:qFormat/>
    <w:rsid w:val="0073323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Rubrik7">
    <w:name w:val="heading 7"/>
    <w:basedOn w:val="Normal"/>
    <w:next w:val="Normal"/>
    <w:link w:val="Rubrik7Char"/>
    <w:uiPriority w:val="99"/>
    <w:qFormat/>
    <w:rsid w:val="0073323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Rubrik8">
    <w:name w:val="heading 8"/>
    <w:basedOn w:val="Normal"/>
    <w:next w:val="Normal"/>
    <w:link w:val="Rubrik8Char"/>
    <w:uiPriority w:val="99"/>
    <w:qFormat/>
    <w:rsid w:val="0073323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9"/>
    <w:qFormat/>
    <w:rsid w:val="0073323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9"/>
    <w:locked/>
    <w:rsid w:val="007332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9"/>
    <w:locked/>
    <w:rsid w:val="0073323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9"/>
    <w:locked/>
    <w:rsid w:val="00733239"/>
    <w:rPr>
      <w:rFonts w:ascii="Cambria" w:hAnsi="Cambria" w:cs="Times New Roman"/>
      <w:b/>
      <w:bCs/>
      <w:color w:val="4F81BD"/>
    </w:rPr>
  </w:style>
  <w:style w:type="character" w:customStyle="1" w:styleId="Rubrik4Char">
    <w:name w:val="Rubrik 4 Char"/>
    <w:basedOn w:val="Standardstycketeckensnitt"/>
    <w:link w:val="Rubrik4"/>
    <w:uiPriority w:val="99"/>
    <w:locked/>
    <w:rsid w:val="00733239"/>
    <w:rPr>
      <w:rFonts w:ascii="Cambria" w:hAnsi="Cambria" w:cs="Times New Roman"/>
      <w:b/>
      <w:bCs/>
      <w:i/>
      <w:iCs/>
      <w:color w:val="4F81BD"/>
    </w:rPr>
  </w:style>
  <w:style w:type="character" w:customStyle="1" w:styleId="Rubrik5Char">
    <w:name w:val="Rubrik 5 Char"/>
    <w:basedOn w:val="Standardstycketeckensnitt"/>
    <w:link w:val="Rubrik5"/>
    <w:uiPriority w:val="99"/>
    <w:locked/>
    <w:rsid w:val="00733239"/>
    <w:rPr>
      <w:rFonts w:ascii="Cambria" w:hAnsi="Cambria" w:cs="Times New Roman"/>
      <w:color w:val="243F60"/>
    </w:rPr>
  </w:style>
  <w:style w:type="character" w:customStyle="1" w:styleId="Rubrik6Char">
    <w:name w:val="Rubrik 6 Char"/>
    <w:basedOn w:val="Standardstycketeckensnitt"/>
    <w:link w:val="Rubrik6"/>
    <w:uiPriority w:val="99"/>
    <w:locked/>
    <w:rsid w:val="00733239"/>
    <w:rPr>
      <w:rFonts w:ascii="Cambria" w:hAnsi="Cambria" w:cs="Times New Roman"/>
      <w:i/>
      <w:iCs/>
      <w:color w:val="243F60"/>
    </w:rPr>
  </w:style>
  <w:style w:type="character" w:customStyle="1" w:styleId="Rubrik7Char">
    <w:name w:val="Rubrik 7 Char"/>
    <w:basedOn w:val="Standardstycketeckensnitt"/>
    <w:link w:val="Rubrik7"/>
    <w:uiPriority w:val="99"/>
    <w:locked/>
    <w:rsid w:val="00733239"/>
    <w:rPr>
      <w:rFonts w:ascii="Cambria" w:hAnsi="Cambria" w:cs="Times New Roman"/>
      <w:i/>
      <w:iCs/>
      <w:color w:val="404040"/>
    </w:rPr>
  </w:style>
  <w:style w:type="character" w:customStyle="1" w:styleId="Rubrik8Char">
    <w:name w:val="Rubrik 8 Char"/>
    <w:basedOn w:val="Standardstycketeckensnitt"/>
    <w:link w:val="Rubrik8"/>
    <w:uiPriority w:val="99"/>
    <w:locked/>
    <w:rsid w:val="00733239"/>
    <w:rPr>
      <w:rFonts w:ascii="Cambria" w:hAnsi="Cambria" w:cs="Times New Roman"/>
      <w:color w:val="4F81BD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9"/>
    <w:locked/>
    <w:rsid w:val="00733239"/>
    <w:rPr>
      <w:rFonts w:ascii="Cambria" w:hAnsi="Cambria" w:cs="Times New Roman"/>
      <w:i/>
      <w:iCs/>
      <w:color w:val="404040"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rsid w:val="0086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locked/>
    <w:rsid w:val="0086136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locked/>
    <w:rsid w:val="0086136D"/>
    <w:rPr>
      <w:rFonts w:cs="Times New Roman"/>
    </w:rPr>
  </w:style>
  <w:style w:type="paragraph" w:styleId="Sidfot">
    <w:name w:val="footer"/>
    <w:basedOn w:val="Normal"/>
    <w:link w:val="SidfotChar"/>
    <w:uiPriority w:val="99"/>
    <w:semiHidden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locked/>
    <w:rsid w:val="0086136D"/>
    <w:rPr>
      <w:rFonts w:cs="Times New Roman"/>
    </w:rPr>
  </w:style>
  <w:style w:type="paragraph" w:styleId="Normalwebb">
    <w:name w:val="Normal (Web)"/>
    <w:basedOn w:val="Normal"/>
    <w:uiPriority w:val="99"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rsid w:val="0086136D"/>
    <w:rPr>
      <w:rFonts w:cs="Times New Roman"/>
      <w:color w:val="0000FF"/>
      <w:u w:val="single"/>
    </w:rPr>
  </w:style>
  <w:style w:type="paragraph" w:styleId="Brdtext">
    <w:name w:val="Body Text"/>
    <w:basedOn w:val="Normal"/>
    <w:link w:val="BrdtextChar"/>
    <w:uiPriority w:val="99"/>
    <w:semiHidden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customStyle="1" w:styleId="BrdtextChar">
    <w:name w:val="Brödtext Char"/>
    <w:basedOn w:val="Standardstycketeckensnitt"/>
    <w:link w:val="Brdtext"/>
    <w:uiPriority w:val="99"/>
    <w:semiHidden/>
    <w:locked/>
    <w:rsid w:val="0086136D"/>
    <w:rPr>
      <w:rFonts w:ascii="Times New Roman" w:hAnsi="Times New Roman" w:cs="Times New Roman"/>
      <w:sz w:val="24"/>
      <w:szCs w:val="24"/>
      <w:lang w:eastAsia="sv-SE"/>
    </w:rPr>
  </w:style>
  <w:style w:type="paragraph" w:styleId="Ingetavstnd">
    <w:name w:val="No Spacing"/>
    <w:link w:val="IngetavstndChar"/>
    <w:uiPriority w:val="99"/>
    <w:qFormat/>
    <w:rsid w:val="00733239"/>
    <w:rPr>
      <w:sz w:val="22"/>
      <w:szCs w:val="22"/>
      <w:lang w:val="en-US" w:eastAsia="en-US"/>
    </w:rPr>
  </w:style>
  <w:style w:type="character" w:customStyle="1" w:styleId="IngetavstndChar">
    <w:name w:val="Inget avstånd Char"/>
    <w:basedOn w:val="Standardstycketeckensnitt"/>
    <w:link w:val="Ingetavstnd"/>
    <w:uiPriority w:val="99"/>
    <w:locked/>
    <w:rsid w:val="00E66C31"/>
    <w:rPr>
      <w:sz w:val="22"/>
      <w:szCs w:val="22"/>
      <w:lang w:val="en-US" w:eastAsia="en-US" w:bidi="ar-SA"/>
    </w:rPr>
  </w:style>
  <w:style w:type="paragraph" w:styleId="Liststycke">
    <w:name w:val="List Paragraph"/>
    <w:basedOn w:val="Normal"/>
    <w:uiPriority w:val="99"/>
    <w:qFormat/>
    <w:rsid w:val="00733239"/>
    <w:pPr>
      <w:ind w:left="720"/>
      <w:contextualSpacing/>
    </w:pPr>
  </w:style>
  <w:style w:type="paragraph" w:customStyle="1" w:styleId="Kod">
    <w:name w:val="Kod"/>
    <w:basedOn w:val="Normal"/>
    <w:link w:val="KodChar"/>
    <w:uiPriority w:val="99"/>
    <w:rsid w:val="001E3919"/>
    <w:pPr>
      <w:tabs>
        <w:tab w:val="left" w:pos="170"/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 w:line="240" w:lineRule="auto"/>
    </w:pPr>
    <w:rPr>
      <w:rFonts w:ascii="Courier New" w:hAnsi="Courier New" w:cs="Courier New"/>
      <w:sz w:val="16"/>
    </w:rPr>
  </w:style>
  <w:style w:type="table" w:styleId="Tabellrutnt">
    <w:name w:val="Table Grid"/>
    <w:basedOn w:val="Normaltabell"/>
    <w:uiPriority w:val="99"/>
    <w:rsid w:val="006201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dChar">
    <w:name w:val="Kod Char"/>
    <w:basedOn w:val="Standardstycketeckensnitt"/>
    <w:link w:val="Kod"/>
    <w:uiPriority w:val="99"/>
    <w:locked/>
    <w:rsid w:val="001E3919"/>
    <w:rPr>
      <w:rFonts w:ascii="Courier New" w:hAnsi="Courier New" w:cs="Courier New"/>
      <w:sz w:val="22"/>
      <w:szCs w:val="22"/>
      <w:lang w:val="en-US" w:eastAsia="en-US"/>
    </w:rPr>
  </w:style>
  <w:style w:type="paragraph" w:styleId="Litteraturfrteckning">
    <w:name w:val="Bibliography"/>
    <w:basedOn w:val="Normal"/>
    <w:next w:val="Normal"/>
    <w:uiPriority w:val="99"/>
    <w:rsid w:val="005D7148"/>
  </w:style>
  <w:style w:type="paragraph" w:styleId="Dokumentversikt">
    <w:name w:val="Document Map"/>
    <w:basedOn w:val="Normal"/>
    <w:link w:val="DokumentversiktChar"/>
    <w:uiPriority w:val="99"/>
    <w:semiHidden/>
    <w:rsid w:val="00E1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locked/>
    <w:rsid w:val="00E13426"/>
    <w:rPr>
      <w:rFonts w:ascii="Tahoma" w:hAnsi="Tahoma" w:cs="Tahoma"/>
      <w:sz w:val="16"/>
      <w:szCs w:val="16"/>
      <w:lang w:eastAsia="en-US"/>
    </w:rPr>
  </w:style>
  <w:style w:type="paragraph" w:styleId="Innehll1">
    <w:name w:val="toc 1"/>
    <w:basedOn w:val="Normal"/>
    <w:next w:val="Normal"/>
    <w:autoRedefine/>
    <w:uiPriority w:val="99"/>
    <w:rsid w:val="00CC5AD2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autoRedefine/>
    <w:uiPriority w:val="99"/>
    <w:rsid w:val="00CC5AD2"/>
    <w:pPr>
      <w:spacing w:before="120" w:after="0"/>
      <w:ind w:left="22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autoRedefine/>
    <w:uiPriority w:val="99"/>
    <w:rsid w:val="00CC5AD2"/>
    <w:pPr>
      <w:spacing w:after="0"/>
      <w:ind w:left="440"/>
    </w:pPr>
    <w:rPr>
      <w:sz w:val="20"/>
      <w:szCs w:val="20"/>
    </w:rPr>
  </w:style>
  <w:style w:type="paragraph" w:styleId="Innehll4">
    <w:name w:val="toc 4"/>
    <w:basedOn w:val="Normal"/>
    <w:next w:val="Normal"/>
    <w:autoRedefine/>
    <w:uiPriority w:val="99"/>
    <w:rsid w:val="00CC5AD2"/>
    <w:pPr>
      <w:spacing w:after="0"/>
      <w:ind w:left="66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99"/>
    <w:rsid w:val="00CC5AD2"/>
    <w:pPr>
      <w:spacing w:after="0"/>
      <w:ind w:left="88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99"/>
    <w:rsid w:val="00CC5AD2"/>
    <w:pPr>
      <w:spacing w:after="0"/>
      <w:ind w:left="11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99"/>
    <w:rsid w:val="00CC5AD2"/>
    <w:pPr>
      <w:spacing w:after="0"/>
      <w:ind w:left="132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99"/>
    <w:rsid w:val="00CC5AD2"/>
    <w:pPr>
      <w:spacing w:after="0"/>
      <w:ind w:left="154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99"/>
    <w:rsid w:val="00CC5AD2"/>
    <w:pPr>
      <w:spacing w:after="0"/>
      <w:ind w:left="1760"/>
    </w:pPr>
    <w:rPr>
      <w:sz w:val="20"/>
      <w:szCs w:val="20"/>
    </w:rPr>
  </w:style>
  <w:style w:type="paragraph" w:styleId="Innehllsfrteckningsrubrik">
    <w:name w:val="TOC Heading"/>
    <w:basedOn w:val="Rubrik1"/>
    <w:next w:val="Normal"/>
    <w:uiPriority w:val="99"/>
    <w:qFormat/>
    <w:rsid w:val="00733239"/>
    <w:pPr>
      <w:outlineLvl w:val="9"/>
    </w:pPr>
  </w:style>
  <w:style w:type="paragraph" w:styleId="Beskrivning">
    <w:name w:val="caption"/>
    <w:basedOn w:val="Normal"/>
    <w:next w:val="Normal"/>
    <w:uiPriority w:val="99"/>
    <w:qFormat/>
    <w:rsid w:val="00733239"/>
    <w:pPr>
      <w:spacing w:line="240" w:lineRule="auto"/>
    </w:pPr>
    <w:rPr>
      <w:b/>
      <w:bCs/>
      <w:color w:val="4F81BD"/>
      <w:sz w:val="18"/>
      <w:szCs w:val="18"/>
    </w:rPr>
  </w:style>
  <w:style w:type="paragraph" w:styleId="Rubrik">
    <w:name w:val="Title"/>
    <w:basedOn w:val="Normal"/>
    <w:next w:val="Normal"/>
    <w:link w:val="RubrikChar"/>
    <w:uiPriority w:val="99"/>
    <w:qFormat/>
    <w:rsid w:val="0073323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99"/>
    <w:locked/>
    <w:rsid w:val="0073323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99"/>
    <w:qFormat/>
    <w:rsid w:val="0073323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99"/>
    <w:locked/>
    <w:rsid w:val="00733239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ark">
    <w:name w:val="Strong"/>
    <w:basedOn w:val="Standardstycketeckensnitt"/>
    <w:uiPriority w:val="99"/>
    <w:qFormat/>
    <w:rsid w:val="00733239"/>
    <w:rPr>
      <w:rFonts w:cs="Times New Roman"/>
      <w:b/>
      <w:bCs/>
    </w:rPr>
  </w:style>
  <w:style w:type="character" w:styleId="Betoning">
    <w:name w:val="Emphasis"/>
    <w:basedOn w:val="Standardstycketeckensnitt"/>
    <w:uiPriority w:val="99"/>
    <w:qFormat/>
    <w:rsid w:val="00733239"/>
    <w:rPr>
      <w:rFonts w:cs="Times New Roman"/>
      <w:i/>
      <w:iCs/>
    </w:rPr>
  </w:style>
  <w:style w:type="paragraph" w:styleId="Citat">
    <w:name w:val="Quote"/>
    <w:basedOn w:val="Normal"/>
    <w:next w:val="Normal"/>
    <w:link w:val="CitatChar"/>
    <w:uiPriority w:val="99"/>
    <w:qFormat/>
    <w:rsid w:val="00733239"/>
    <w:rPr>
      <w:i/>
      <w:iCs/>
      <w:color w:val="000000"/>
    </w:rPr>
  </w:style>
  <w:style w:type="character" w:customStyle="1" w:styleId="CitatChar">
    <w:name w:val="Citat Char"/>
    <w:basedOn w:val="Standardstycketeckensnitt"/>
    <w:link w:val="Citat"/>
    <w:uiPriority w:val="99"/>
    <w:locked/>
    <w:rsid w:val="00733239"/>
    <w:rPr>
      <w:rFonts w:cs="Times New Roman"/>
      <w:i/>
      <w:iCs/>
      <w:color w:val="000000"/>
    </w:rPr>
  </w:style>
  <w:style w:type="paragraph" w:styleId="Starktcitat">
    <w:name w:val="Intense Quote"/>
    <w:basedOn w:val="Normal"/>
    <w:next w:val="Normal"/>
    <w:link w:val="StarktcitatChar"/>
    <w:uiPriority w:val="99"/>
    <w:qFormat/>
    <w:rsid w:val="0073323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arktcitatChar">
    <w:name w:val="Starkt citat Char"/>
    <w:basedOn w:val="Standardstycketeckensnitt"/>
    <w:link w:val="Starktcitat"/>
    <w:uiPriority w:val="99"/>
    <w:locked/>
    <w:rsid w:val="00733239"/>
    <w:rPr>
      <w:rFonts w:cs="Times New Roman"/>
      <w:b/>
      <w:bCs/>
      <w:i/>
      <w:iCs/>
      <w:color w:val="4F81BD"/>
    </w:rPr>
  </w:style>
  <w:style w:type="character" w:styleId="Diskretbetoning">
    <w:name w:val="Subtle Emphasis"/>
    <w:basedOn w:val="Standardstycketeckensnitt"/>
    <w:uiPriority w:val="99"/>
    <w:qFormat/>
    <w:rsid w:val="00733239"/>
    <w:rPr>
      <w:rFonts w:cs="Times New Roman"/>
      <w:i/>
      <w:iCs/>
      <w:color w:val="808080"/>
    </w:rPr>
  </w:style>
  <w:style w:type="character" w:styleId="Starkbetoning">
    <w:name w:val="Intense Emphasis"/>
    <w:basedOn w:val="Standardstycketeckensnitt"/>
    <w:uiPriority w:val="99"/>
    <w:qFormat/>
    <w:rsid w:val="00733239"/>
    <w:rPr>
      <w:rFonts w:cs="Times New Roman"/>
      <w:b/>
      <w:bCs/>
      <w:i/>
      <w:iCs/>
      <w:color w:val="4F81BD"/>
    </w:rPr>
  </w:style>
  <w:style w:type="character" w:styleId="Diskretreferens">
    <w:name w:val="Subtle Reference"/>
    <w:basedOn w:val="Standardstycketeckensnitt"/>
    <w:uiPriority w:val="99"/>
    <w:qFormat/>
    <w:rsid w:val="00733239"/>
    <w:rPr>
      <w:rFonts w:cs="Times New Roman"/>
      <w:smallCaps/>
      <w:color w:val="C0504D"/>
      <w:u w:val="single"/>
    </w:rPr>
  </w:style>
  <w:style w:type="character" w:styleId="Starkreferens">
    <w:name w:val="Intense Reference"/>
    <w:basedOn w:val="Standardstycketeckensnitt"/>
    <w:uiPriority w:val="99"/>
    <w:qFormat/>
    <w:rsid w:val="00733239"/>
    <w:rPr>
      <w:rFonts w:cs="Times New Roman"/>
      <w:b/>
      <w:bCs/>
      <w:smallCaps/>
      <w:color w:val="C0504D"/>
      <w:spacing w:val="5"/>
      <w:u w:val="single"/>
    </w:rPr>
  </w:style>
  <w:style w:type="character" w:styleId="Bokenstitel">
    <w:name w:val="Book Title"/>
    <w:basedOn w:val="Standardstycketeckensnitt"/>
    <w:uiPriority w:val="99"/>
    <w:qFormat/>
    <w:rsid w:val="00733239"/>
    <w:rPr>
      <w:rFonts w:cs="Times New Roman"/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40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developer.valvesoftware.com/wiki/Source_Multiplayer_Networ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afferongames.com/networking-for-game-programmer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m1\Desktop\Spelorienterade%20datastrukturer%20och%20algoritmer%20-%20dokumentm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Spelorienterade datastrukturer och algoritmer - dokumentmall.dotx</Template>
  <TotalTime>219</TotalTime>
  <Pages>3</Pages>
  <Words>221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Spelorienterade Datastrukturer och Algoritmer</vt:lpstr>
    </vt:vector>
  </TitlesOfParts>
  <Company>Hermods AB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Spelorienterade Datastrukturer och Algoritmer</dc:title>
  <dc:subject/>
  <dc:creator>Mham1</dc:creator>
  <cp:keywords/>
  <dc:description/>
  <cp:lastModifiedBy>gral1</cp:lastModifiedBy>
  <cp:revision>148</cp:revision>
  <dcterms:created xsi:type="dcterms:W3CDTF">2011-11-23T16:53:00Z</dcterms:created>
  <dcterms:modified xsi:type="dcterms:W3CDTF">2017-02-21T08:08:00Z</dcterms:modified>
  <cp:category>Kurskompendium</cp:category>
</cp:coreProperties>
</file>