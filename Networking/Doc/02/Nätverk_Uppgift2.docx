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A0" w:rsidRPr="00204A05" w:rsidRDefault="001B152C" w:rsidP="00733239">
      <w:pPr>
        <w:pStyle w:val="Rubrik1"/>
        <w:rPr>
          <w:b w:val="0"/>
          <w:sz w:val="56"/>
          <w:szCs w:val="56"/>
          <w:lang w:val="sv-SE"/>
        </w:rPr>
      </w:pPr>
      <w:bookmarkStart w:id="0" w:name="_Toc229981226"/>
      <w:r>
        <w:rPr>
          <w:b w:val="0"/>
          <w:sz w:val="56"/>
          <w:szCs w:val="56"/>
          <w:lang w:val="sv-SE"/>
        </w:rPr>
        <w:t>Uppgift</w:t>
      </w:r>
      <w:r w:rsidR="00211BA0" w:rsidRPr="00204A05">
        <w:rPr>
          <w:b w:val="0"/>
          <w:sz w:val="56"/>
          <w:szCs w:val="56"/>
          <w:lang w:val="sv-SE"/>
        </w:rPr>
        <w:t xml:space="preserve"> </w:t>
      </w:r>
      <w:r w:rsidR="0025609E">
        <w:rPr>
          <w:b w:val="0"/>
          <w:sz w:val="56"/>
          <w:szCs w:val="56"/>
          <w:lang w:val="sv-SE"/>
        </w:rPr>
        <w:t>2</w:t>
      </w:r>
      <w:r w:rsidR="00211BA0" w:rsidRPr="00204A05">
        <w:rPr>
          <w:b w:val="0"/>
          <w:sz w:val="56"/>
          <w:szCs w:val="56"/>
          <w:lang w:val="sv-SE"/>
        </w:rPr>
        <w:t>:</w:t>
      </w:r>
      <w:bookmarkEnd w:id="0"/>
    </w:p>
    <w:p w:rsidR="001B152C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>
        <w:rPr>
          <w:b w:val="0"/>
          <w:sz w:val="96"/>
          <w:szCs w:val="96"/>
          <w:lang w:val="sv-SE"/>
        </w:rPr>
        <w:t>Network</w:t>
      </w:r>
      <w:r>
        <w:rPr>
          <w:b w:val="0"/>
          <w:sz w:val="96"/>
          <w:szCs w:val="96"/>
          <w:lang w:val="sv-SE"/>
        </w:rPr>
        <w:br/>
        <w:t>Programming</w:t>
      </w:r>
    </w:p>
    <w:p w:rsidR="001B152C" w:rsidRDefault="001B152C" w:rsidP="00D803EC">
      <w:pPr>
        <w:pStyle w:val="Rubrik1"/>
        <w:jc w:val="right"/>
        <w:rPr>
          <w:b w:val="0"/>
          <w:sz w:val="96"/>
          <w:szCs w:val="96"/>
          <w:lang w:val="sv-SE"/>
        </w:rPr>
      </w:pPr>
    </w:p>
    <w:p w:rsidR="00211BA0" w:rsidRPr="00204A05" w:rsidRDefault="009A41DB" w:rsidP="008D0973">
      <w:pPr>
        <w:pStyle w:val="Rubrik1"/>
        <w:jc w:val="center"/>
        <w:rPr>
          <w:rStyle w:val="Rubrik2Char"/>
          <w:lang w:val="sv-SE"/>
        </w:rPr>
        <w:sectPr w:rsidR="00211BA0" w:rsidRPr="00204A05" w:rsidSect="00B83BD4">
          <w:headerReference w:type="default" r:id="rId7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4.2pt;margin-top:118.75pt;width:108pt;height:108pt;z-index:-251656192;mso-position-horizontal-relative:text;mso-position-vertical-relative:text">
            <v:imagedata r:id="rId8" o:title="img-thing"/>
          </v:shape>
        </w:pict>
      </w:r>
      <w:r w:rsidR="008D0973">
        <w:rPr>
          <w:b w:val="0"/>
          <w:sz w:val="96"/>
          <w:szCs w:val="96"/>
          <w:lang w:val="sv-SE"/>
        </w:rPr>
        <w:t>”</w:t>
      </w:r>
      <w:r w:rsidR="00347ACC">
        <w:rPr>
          <w:b w:val="0"/>
          <w:sz w:val="96"/>
          <w:szCs w:val="96"/>
          <w:lang w:val="sv-SE"/>
        </w:rPr>
        <w:t>Ordning och reda</w:t>
      </w:r>
      <w:r w:rsidR="001B152C">
        <w:rPr>
          <w:b w:val="0"/>
          <w:sz w:val="96"/>
          <w:szCs w:val="96"/>
          <w:lang w:val="sv-SE"/>
        </w:rPr>
        <w:t>”</w:t>
      </w:r>
      <w:r w:rsidR="00211BA0">
        <w:rPr>
          <w:b w:val="0"/>
          <w:sz w:val="96"/>
          <w:szCs w:val="96"/>
          <w:lang w:val="sv-SE"/>
        </w:rPr>
        <w:br/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Syfte</w:t>
      </w:r>
    </w:p>
    <w:p w:rsidR="00211BA0" w:rsidRPr="00204A05" w:rsidRDefault="00013A1B" w:rsidP="00371C89">
      <w:pPr>
        <w:pStyle w:val="Normalwebb"/>
        <w:rPr>
          <w:lang w:val="sv-SE"/>
        </w:rPr>
      </w:pPr>
      <w:r>
        <w:rPr>
          <w:lang w:val="sv-SE"/>
        </w:rPr>
        <w:t>Att ta den nya kunskapen om nätverk och få den användbar</w:t>
      </w:r>
      <w:r w:rsidR="00990787">
        <w:rPr>
          <w:lang w:val="sv-SE"/>
        </w:rPr>
        <w:t xml:space="preserve"> samt rensa upp föregående uppgift</w:t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t>Uppgift</w:t>
      </w:r>
    </w:p>
    <w:p w:rsidR="005D7EA4" w:rsidRDefault="005C7951" w:rsidP="005014C4">
      <w:pPr>
        <w:spacing w:before="100" w:beforeAutospacing="1" w:after="100" w:afterAutospacing="1" w:line="240" w:lineRule="auto"/>
        <w:rPr>
          <w:lang w:val="sv-SE"/>
        </w:rPr>
      </w:pPr>
      <w:r w:rsidRPr="005C7951">
        <w:rPr>
          <w:lang w:val="sv-SE"/>
        </w:rPr>
        <w:t xml:space="preserve">Uppgiften består av att </w:t>
      </w:r>
      <w:r w:rsidR="005014C4" w:rsidRPr="00662DDC">
        <w:rPr>
          <w:b/>
          <w:lang w:val="sv-SE"/>
        </w:rPr>
        <w:t>modifiera</w:t>
      </w:r>
      <w:r w:rsidR="006E7FAF">
        <w:rPr>
          <w:lang w:val="sv-SE"/>
        </w:rPr>
        <w:t>[projekt</w:t>
      </w:r>
      <w:r w:rsidR="00662DDC">
        <w:rPr>
          <w:lang w:val="sv-SE"/>
        </w:rPr>
        <w:t>strukturen ska bibehållas!]</w:t>
      </w:r>
      <w:r w:rsidR="005014C4">
        <w:rPr>
          <w:lang w:val="sv-SE"/>
        </w:rPr>
        <w:t xml:space="preserve"> ert chattprogram till att stödja X klienter, detta genom att skicka serializerade meddelanden skapade av klasser</w:t>
      </w:r>
    </w:p>
    <w:p w:rsidR="005014C4" w:rsidRDefault="005014C4" w:rsidP="005014C4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stöd för multipla klienter så vi kan börja chatta</w:t>
      </w:r>
      <w:r w:rsidR="001079CB">
        <w:rPr>
          <w:lang w:val="sv-SE"/>
        </w:rPr>
        <w:t>!</w:t>
      </w:r>
    </w:p>
    <w:p w:rsidR="005014C4" w:rsidRDefault="005014C4" w:rsidP="005014C4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Jag ska kunna välja namn på </w:t>
      </w:r>
      <w:r w:rsidR="00FB6003">
        <w:rPr>
          <w:lang w:val="sv-SE"/>
        </w:rPr>
        <w:t>klienterna</w:t>
      </w:r>
    </w:p>
    <w:p w:rsidR="005014C4" w:rsidRDefault="005014C4" w:rsidP="005014C4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Jag ska få veta om en </w:t>
      </w:r>
      <w:r w:rsidR="005D5BC3">
        <w:rPr>
          <w:lang w:val="sv-SE"/>
        </w:rPr>
        <w:t xml:space="preserve">annan </w:t>
      </w:r>
      <w:r>
        <w:rPr>
          <w:lang w:val="sv-SE"/>
        </w:rPr>
        <w:t>klient har ”joinat” chatten: ”Gustav joined”</w:t>
      </w:r>
      <w:r w:rsidR="00FA64A1">
        <w:rPr>
          <w:lang w:val="sv-SE"/>
        </w:rPr>
        <w:t xml:space="preserve"> på både servern och andra klienter</w:t>
      </w:r>
    </w:p>
    <w:p w:rsidR="009C3F9C" w:rsidRDefault="005014C4" w:rsidP="005014C4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Jag ska veta om klienten har gått ur chatten: ”Gustav left”, detta händer om jag stänger klienten</w:t>
      </w:r>
      <w:r w:rsidR="00994337" w:rsidRPr="00994337">
        <w:rPr>
          <w:lang w:val="sv-SE"/>
        </w:rPr>
        <w:t xml:space="preserve"> </w:t>
      </w:r>
      <w:r w:rsidR="00994337">
        <w:rPr>
          <w:lang w:val="sv-SE"/>
        </w:rPr>
        <w:t>på både servern och andra klienter</w:t>
      </w:r>
    </w:p>
    <w:p w:rsidR="001B181B" w:rsidRDefault="009C3F9C" w:rsidP="005014C4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Alla meddelanden som skickas ska även skrivas ut i server consolen: ”Gustav wrote: X”</w:t>
      </w:r>
      <w:r w:rsidR="008E0763" w:rsidRPr="008E0763">
        <w:rPr>
          <w:lang w:val="sv-SE"/>
        </w:rPr>
        <w:t xml:space="preserve"> </w:t>
      </w:r>
      <w:r w:rsidR="008E0763">
        <w:rPr>
          <w:lang w:val="sv-SE"/>
        </w:rPr>
        <w:t>på både servern och andra klienter</w:t>
      </w:r>
    </w:p>
    <w:p w:rsidR="00D7719D" w:rsidRDefault="00D7719D" w:rsidP="005014C4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Som i uppgift1: Jag ska också kunna välja vilken server jag joinar (vilket IP jag ska ansluta till)</w:t>
      </w:r>
    </w:p>
    <w:p w:rsidR="001B181B" w:rsidRDefault="001B181B" w:rsidP="001B181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en basklass med namn CNetMessage</w:t>
      </w:r>
    </w:p>
    <w:p w:rsidR="00660633" w:rsidRDefault="00660633" w:rsidP="00660633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Den ska inkludera SerializeHelper.h</w:t>
      </w:r>
    </w:p>
    <w:p w:rsidR="00660633" w:rsidRDefault="00660633" w:rsidP="00660633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Det ska finnas två #defines</w:t>
      </w:r>
    </w:p>
    <w:p w:rsidR="00660633" w:rsidRDefault="00660633" w:rsidP="00660633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SERIALIZE(aStream, aType)</w:t>
      </w:r>
    </w:p>
    <w:p w:rsidR="00660633" w:rsidRDefault="00660633" w:rsidP="00660633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DESERIALIZE(aStream, aType)</w:t>
      </w:r>
    </w:p>
    <w:p w:rsidR="00660633" w:rsidRDefault="00C03388" w:rsidP="00660633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 w:rsidRPr="00C03388">
        <w:rPr>
          <w:noProof/>
        </w:rPr>
        <w:pict>
          <v:shape id="_x0000_s1028" type="#_x0000_t75" style="position:absolute;left:0;text-align:left;margin-left:60.75pt;margin-top:18.75pt;width:340.65pt;height:35.45pt;z-index:-251658752;mso-position-horizontal-relative:text;mso-position-vertical-relative:text">
            <v:imagedata r:id="rId9" o:title="Application - Microsoft Visual Studio_8"/>
          </v:shape>
        </w:pict>
      </w:r>
      <w:r w:rsidR="00660633">
        <w:rPr>
          <w:lang w:val="sv-SE"/>
        </w:rPr>
        <w:t>De ska kalla på de publika funktionerna i helpern</w:t>
      </w:r>
      <w:r w:rsidR="00DD0A19">
        <w:rPr>
          <w:lang w:val="sv-SE"/>
        </w:rPr>
        <w:br/>
      </w:r>
      <w:r w:rsidR="00DD0A19">
        <w:rPr>
          <w:lang w:val="sv-SE"/>
        </w:rPr>
        <w:br/>
      </w:r>
      <w:r w:rsidR="00DD0A19">
        <w:rPr>
          <w:lang w:val="sv-SE"/>
        </w:rPr>
        <w:br/>
      </w:r>
      <w:r w:rsidR="00DD0A19">
        <w:rPr>
          <w:lang w:val="sv-SE"/>
        </w:rPr>
        <w:br/>
      </w:r>
    </w:p>
    <w:p w:rsidR="00DD0A19" w:rsidRDefault="00DD0A19" w:rsidP="00660633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Det ska finnas fyra funktioner:</w:t>
      </w:r>
    </w:p>
    <w:p w:rsidR="00DD0A19" w:rsidRDefault="00DD0A19" w:rsidP="00DD0A19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PackMessage </w:t>
      </w:r>
      <w:r w:rsidRPr="00DD0A19">
        <w:rPr>
          <w:lang w:val="sv-SE"/>
        </w:rPr>
        <w:sym w:font="Wingdings" w:char="F0E0"/>
      </w:r>
      <w:r>
        <w:rPr>
          <w:lang w:val="sv-SE"/>
        </w:rPr>
        <w:t>Kör DoSerialize och kolla om jag skickar under 512 bytes</w:t>
      </w:r>
    </w:p>
    <w:p w:rsidR="00DD0A19" w:rsidRDefault="00DD0A19" w:rsidP="00DD0A19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UnPackMessage </w:t>
      </w:r>
      <w:r w:rsidRPr="00DD0A19">
        <w:rPr>
          <w:lang w:val="sv-SE"/>
        </w:rPr>
        <w:sym w:font="Wingdings" w:char="F0E0"/>
      </w:r>
      <w:r>
        <w:rPr>
          <w:lang w:val="sv-SE"/>
        </w:rPr>
        <w:t>skapar en serializer med vår buffer och kör DoDeSerialize på den</w:t>
      </w:r>
    </w:p>
    <w:p w:rsidR="00DD0A19" w:rsidRDefault="00DD0A19" w:rsidP="00DD0A19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DoSerialize </w:t>
      </w:r>
      <w:r w:rsidRPr="00DD0A19">
        <w:rPr>
          <w:lang w:val="sv-SE"/>
        </w:rPr>
        <w:sym w:font="Wingdings" w:char="F0E0"/>
      </w:r>
      <w:r>
        <w:rPr>
          <w:lang w:val="sv-SE"/>
        </w:rPr>
        <w:t xml:space="preserve"> Kallar vårt macro SERIALIZE med alla variabler vi vill skicka</w:t>
      </w:r>
    </w:p>
    <w:p w:rsidR="00DD0A19" w:rsidRDefault="00DD0A19" w:rsidP="00DD0A19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DoDeSerialize </w:t>
      </w:r>
      <w:r w:rsidRPr="00DD0A19">
        <w:rPr>
          <w:lang w:val="sv-SE"/>
        </w:rPr>
        <w:sym w:font="Wingdings" w:char="F0E0"/>
      </w:r>
      <w:r>
        <w:rPr>
          <w:lang w:val="sv-SE"/>
        </w:rPr>
        <w:t xml:space="preserve"> Kallar vårt macro DESERIALIZE med alla variabler vi har tagit emot</w:t>
      </w:r>
    </w:p>
    <w:p w:rsidR="0037785A" w:rsidRDefault="0037785A" w:rsidP="0037785A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Denna klass ska serializa fyra variabler:</w:t>
      </w:r>
    </w:p>
    <w:p w:rsidR="00BF1B66" w:rsidRDefault="00BF1B66" w:rsidP="00BF1B66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Char myID </w:t>
      </w:r>
      <w:r w:rsidRPr="0037785A">
        <w:rPr>
          <w:lang w:val="sv-SE"/>
        </w:rPr>
        <w:sym w:font="Wingdings" w:char="F0E0"/>
      </w:r>
      <w:r>
        <w:rPr>
          <w:lang w:val="sv-SE"/>
        </w:rPr>
        <w:t xml:space="preserve"> id på klassen (som vi måste sätta på alla klasser som överlagrar denna)</w:t>
      </w:r>
    </w:p>
    <w:p w:rsidR="0037785A" w:rsidRDefault="0037785A" w:rsidP="0037785A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Uint myTimeStamp </w:t>
      </w:r>
      <w:r w:rsidRPr="0037785A">
        <w:rPr>
          <w:lang w:val="sv-SE"/>
        </w:rPr>
        <w:sym w:font="Wingdings" w:char="F0E0"/>
      </w:r>
      <w:r>
        <w:rPr>
          <w:lang w:val="sv-SE"/>
        </w:rPr>
        <w:t>Tiden då vi skapade meddelandet</w:t>
      </w:r>
    </w:p>
    <w:p w:rsidR="0037785A" w:rsidRDefault="0037785A" w:rsidP="0037785A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Ushort mySenderID </w:t>
      </w:r>
      <w:r w:rsidRPr="0037785A">
        <w:rPr>
          <w:lang w:val="sv-SE"/>
        </w:rPr>
        <w:sym w:font="Wingdings" w:char="F0E0"/>
      </w:r>
      <w:r>
        <w:rPr>
          <w:lang w:val="sv-SE"/>
        </w:rPr>
        <w:t xml:space="preserve"> den som skickar</w:t>
      </w:r>
    </w:p>
    <w:p w:rsidR="0037785A" w:rsidRDefault="0037785A" w:rsidP="0037785A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Ushort myTargetID </w:t>
      </w:r>
      <w:r w:rsidRPr="0037785A">
        <w:rPr>
          <w:lang w:val="sv-SE"/>
        </w:rPr>
        <w:sym w:font="Wingdings" w:char="F0E0"/>
      </w:r>
      <w:r>
        <w:rPr>
          <w:lang w:val="sv-SE"/>
        </w:rPr>
        <w:t xml:space="preserve"> den som ska ta emnot</w:t>
      </w:r>
    </w:p>
    <w:p w:rsidR="00020F1E" w:rsidRDefault="00020F1E" w:rsidP="00020F1E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en klass med namn C</w:t>
      </w:r>
      <w:r w:rsidR="00451958">
        <w:rPr>
          <w:lang w:val="sv-SE"/>
        </w:rPr>
        <w:t>N</w:t>
      </w:r>
      <w:r>
        <w:rPr>
          <w:lang w:val="sv-SE"/>
        </w:rPr>
        <w:t>etMessageChatMessage som ärver av C</w:t>
      </w:r>
      <w:r w:rsidR="0017600F">
        <w:rPr>
          <w:lang w:val="sv-SE"/>
        </w:rPr>
        <w:t>N</w:t>
      </w:r>
      <w:r>
        <w:rPr>
          <w:lang w:val="sv-SE"/>
        </w:rPr>
        <w:t>etMessage</w:t>
      </w:r>
    </w:p>
    <w:p w:rsidR="00020F1E" w:rsidRDefault="00020F1E" w:rsidP="00020F1E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en variabel: std::string myMessage</w:t>
      </w:r>
    </w:p>
    <w:p w:rsidR="00020F1E" w:rsidRDefault="00020F1E" w:rsidP="00020F1E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Överlagra DoSerialize och DoDeserialize och gör nödvändig funktionalitet i dom</w:t>
      </w:r>
    </w:p>
    <w:p w:rsidR="003D0D9C" w:rsidRDefault="003D0D9C" w:rsidP="00020F1E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Glöm inte att kalla på basklassens funktioner först</w:t>
      </w:r>
    </w:p>
    <w:p w:rsidR="008F5E05" w:rsidRDefault="008F5E05" w:rsidP="008F5E05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till en klass C</w:t>
      </w:r>
      <w:r w:rsidR="002E6A30">
        <w:rPr>
          <w:lang w:val="sv-SE"/>
        </w:rPr>
        <w:t>N</w:t>
      </w:r>
      <w:r>
        <w:rPr>
          <w:lang w:val="sv-SE"/>
        </w:rPr>
        <w:t>etMessageManager</w:t>
      </w:r>
    </w:p>
    <w:p w:rsidR="008F5E05" w:rsidRDefault="008F5E05" w:rsidP="008F5E0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Den har en funktion</w:t>
      </w:r>
    </w:p>
    <w:p w:rsidR="008F5E05" w:rsidRDefault="008F5E05" w:rsidP="008F5E0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CreateMessage</w:t>
      </w:r>
      <w:r w:rsidR="00320FC0">
        <w:rPr>
          <w:lang w:val="sv-SE"/>
        </w:rPr>
        <w:t>&lt;&gt;</w:t>
      </w:r>
      <w:r>
        <w:rPr>
          <w:lang w:val="sv-SE"/>
        </w:rPr>
        <w:t xml:space="preserve"> som skapar upp en netmessage klass. (templatiserad funktion)</w:t>
      </w:r>
    </w:p>
    <w:p w:rsidR="004B6B6D" w:rsidRDefault="004B6B6D" w:rsidP="008F5E0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lastRenderedPageBreak/>
        <w:t>Den skapar meddelandet och sätter timestamp, id, sender och en default target(servern)</w:t>
      </w:r>
    </w:p>
    <w:p w:rsidR="00631B7B" w:rsidRDefault="00631B7B" w:rsidP="00631B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Era program ska fortfarande detektera om någon inte svarar: Se Ping i förra labben</w:t>
      </w:r>
    </w:p>
    <w:p w:rsidR="00A94691" w:rsidRDefault="00A94691" w:rsidP="00A94691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Både från servern och klienten</w:t>
      </w:r>
    </w:p>
    <w:p w:rsidR="00A94691" w:rsidRDefault="00A94691" w:rsidP="00A94691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Disconnectas efter 10 sekunder   Server</w:t>
      </w:r>
      <w:r w:rsidRPr="00A94691">
        <w:rPr>
          <w:lang w:val="sv-SE"/>
        </w:rPr>
        <w:sym w:font="Wingdings" w:char="F0DF"/>
      </w:r>
      <w:r w:rsidRPr="00A94691">
        <w:rPr>
          <w:lang w:val="sv-SE"/>
        </w:rPr>
        <w:sym w:font="Wingdings" w:char="F0E0"/>
      </w:r>
      <w:r>
        <w:rPr>
          <w:lang w:val="sv-SE"/>
        </w:rPr>
        <w:t>Client</w:t>
      </w:r>
    </w:p>
    <w:p w:rsidR="00C1159B" w:rsidRPr="00BC3B2C" w:rsidRDefault="00C1159B" w:rsidP="00631B7B">
      <w:pPr>
        <w:spacing w:before="100" w:beforeAutospacing="1" w:after="100" w:afterAutospacing="1" w:line="240" w:lineRule="auto"/>
        <w:rPr>
          <w:lang w:val="sv-SE"/>
        </w:rPr>
      </w:pPr>
    </w:p>
    <w:p w:rsidR="000A7673" w:rsidRDefault="000A7673" w:rsidP="000A7673">
      <w:pPr>
        <w:pStyle w:val="Beskrivning"/>
        <w:rPr>
          <w:sz w:val="40"/>
          <w:lang w:val="sv-SE"/>
        </w:rPr>
      </w:pPr>
      <w:r w:rsidRPr="000A7673">
        <w:rPr>
          <w:sz w:val="40"/>
          <w:lang w:val="sv-SE"/>
        </w:rPr>
        <w:t>Inlämning</w:t>
      </w:r>
    </w:p>
    <w:p w:rsidR="000A7673" w:rsidRDefault="000A7673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Inlämningen ska ske med körbara Exe filer samt source</w:t>
      </w:r>
    </w:p>
    <w:p w:rsidR="00ED262E" w:rsidRDefault="00ED262E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Vill ni gör</w:t>
      </w:r>
      <w:r w:rsidR="00364F72">
        <w:rPr>
          <w:lang w:val="sv-SE"/>
        </w:rPr>
        <w:t>a</w:t>
      </w:r>
      <w:r>
        <w:rPr>
          <w:lang w:val="sv-SE"/>
        </w:rPr>
        <w:t xml:space="preserve"> er egen serializer, gör då det </w:t>
      </w:r>
      <w:r w:rsidRPr="00ED262E">
        <w:rPr>
          <w:lang w:val="sv-SE"/>
        </w:rPr>
        <w:sym w:font="Wingdings" w:char="F04A"/>
      </w:r>
    </w:p>
    <w:p w:rsidR="00ED7324" w:rsidRDefault="00ED7324" w:rsidP="00ED7324">
      <w:pPr>
        <w:rPr>
          <w:lang w:val="sv-SE"/>
        </w:rPr>
      </w:pPr>
    </w:p>
    <w:p w:rsidR="00ED7324" w:rsidRDefault="00ED7324" w:rsidP="00ED7324">
      <w:pPr>
        <w:pStyle w:val="Beskrivning"/>
        <w:rPr>
          <w:sz w:val="32"/>
          <w:lang w:val="sv-SE"/>
        </w:rPr>
      </w:pPr>
      <w:r>
        <w:rPr>
          <w:sz w:val="32"/>
          <w:lang w:val="sv-SE"/>
        </w:rPr>
        <w:t>Jag vill göra mer</w:t>
      </w:r>
    </w:p>
    <w:p w:rsidR="00ED7324" w:rsidRDefault="00ED7324" w:rsidP="00ED7324">
      <w:pPr>
        <w:numPr>
          <w:ilvl w:val="0"/>
          <w:numId w:val="19"/>
        </w:numPr>
        <w:rPr>
          <w:lang w:val="sv-SE"/>
        </w:rPr>
      </w:pPr>
      <w:r>
        <w:rPr>
          <w:lang w:val="sv-SE"/>
        </w:rPr>
        <w:t>Skapa flera olika meddelanden: KickBan som kastar ut en spelare</w:t>
      </w:r>
    </w:p>
    <w:p w:rsidR="00ED7324" w:rsidRDefault="00496E01" w:rsidP="00ED7324">
      <w:pPr>
        <w:numPr>
          <w:ilvl w:val="0"/>
          <w:numId w:val="19"/>
        </w:numPr>
        <w:rPr>
          <w:lang w:val="sv-SE"/>
        </w:rPr>
      </w:pPr>
      <w:r>
        <w:rPr>
          <w:lang w:val="sv-SE"/>
        </w:rPr>
        <w:t>Skapa olika roller, administratör, och vanlig användare</w:t>
      </w:r>
    </w:p>
    <w:p w:rsidR="00404713" w:rsidRDefault="00404713" w:rsidP="00ED7324">
      <w:pPr>
        <w:numPr>
          <w:ilvl w:val="0"/>
          <w:numId w:val="19"/>
        </w:numPr>
        <w:rPr>
          <w:lang w:val="sv-SE"/>
        </w:rPr>
      </w:pPr>
      <w:r>
        <w:rPr>
          <w:lang w:val="sv-SE"/>
        </w:rPr>
        <w:t>Testa att</w:t>
      </w:r>
      <w:r w:rsidR="00D368F8">
        <w:rPr>
          <w:lang w:val="sv-SE"/>
        </w:rPr>
        <w:t xml:space="preserve"> bjuda in kamrater till chatten!</w:t>
      </w:r>
    </w:p>
    <w:p w:rsidR="00B9342F" w:rsidRPr="00C2772D" w:rsidRDefault="00B9342F" w:rsidP="00ED7324">
      <w:pPr>
        <w:numPr>
          <w:ilvl w:val="0"/>
          <w:numId w:val="19"/>
        </w:numPr>
        <w:rPr>
          <w:lang w:val="sv-SE"/>
        </w:rPr>
      </w:pPr>
      <w:r>
        <w:rPr>
          <w:lang w:val="sv-SE"/>
        </w:rPr>
        <w:t>Skriv ut IP nummret när servern startar ”Server started with IP: xxx.xxx.xxx.xxx”</w:t>
      </w:r>
    </w:p>
    <w:p w:rsidR="001F18A8" w:rsidRDefault="001F18A8" w:rsidP="001F18A8">
      <w:pPr>
        <w:ind w:left="720"/>
        <w:rPr>
          <w:lang w:val="sv-SE"/>
        </w:rPr>
      </w:pPr>
    </w:p>
    <w:p w:rsidR="00E2397E" w:rsidRPr="001F18A8" w:rsidRDefault="00E2397E" w:rsidP="00E2397E">
      <w:pPr>
        <w:pStyle w:val="Beskrivning"/>
        <w:rPr>
          <w:sz w:val="32"/>
          <w:lang w:val="sv-SE"/>
        </w:rPr>
      </w:pPr>
      <w:r w:rsidRPr="001F18A8">
        <w:rPr>
          <w:sz w:val="32"/>
          <w:lang w:val="sv-SE"/>
        </w:rPr>
        <w:t>Extra</w:t>
      </w:r>
    </w:p>
    <w:p w:rsidR="0023538B" w:rsidRDefault="0023538B" w:rsidP="0023538B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>Vår serializer klass kan ni läsa mer om här:</w:t>
      </w:r>
    </w:p>
    <w:p w:rsidR="0023538B" w:rsidRDefault="0023538B" w:rsidP="0023538B">
      <w:pPr>
        <w:numPr>
          <w:ilvl w:val="1"/>
          <w:numId w:val="17"/>
        </w:numPr>
        <w:rPr>
          <w:lang w:val="sv-SE"/>
        </w:rPr>
      </w:pPr>
      <w:r w:rsidRPr="0023538B">
        <w:rPr>
          <w:lang w:val="sv-SE"/>
        </w:rPr>
        <w:t>http://cpplove.blogspot.se/2013/05/my-take-on-c-serialization-part-i.html</w:t>
      </w:r>
    </w:p>
    <w:p w:rsidR="00DF0079" w:rsidRPr="00603365" w:rsidRDefault="0023538B" w:rsidP="0023538B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 </w:t>
      </w:r>
      <w:r w:rsidR="00DF0079">
        <w:rPr>
          <w:lang w:val="sv-SE"/>
        </w:rPr>
        <w:t xml:space="preserve">Bra resurs: </w:t>
      </w:r>
      <w:r w:rsidR="00DF0079" w:rsidRPr="00DF0079">
        <w:rPr>
          <w:lang w:val="sv-SE"/>
        </w:rPr>
        <w:t>http://gafferongames.com/networking-for-game-programmers/</w:t>
      </w:r>
    </w:p>
    <w:p w:rsidR="000A7673" w:rsidRDefault="000A7673" w:rsidP="004A4D19">
      <w:pPr>
        <w:ind w:left="720"/>
        <w:rPr>
          <w:lang w:val="sv-SE"/>
        </w:rPr>
      </w:pPr>
    </w:p>
    <w:p w:rsidR="000A7673" w:rsidRPr="000A7673" w:rsidRDefault="000A7673" w:rsidP="000A7673">
      <w:pPr>
        <w:rPr>
          <w:lang w:val="sv-SE"/>
        </w:rPr>
      </w:pPr>
    </w:p>
    <w:sectPr w:rsidR="000A7673" w:rsidRPr="000A7673" w:rsidSect="00F64F0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713" w:rsidRDefault="00404713" w:rsidP="0086136D">
      <w:pPr>
        <w:spacing w:after="0" w:line="240" w:lineRule="auto"/>
      </w:pPr>
      <w:r>
        <w:separator/>
      </w:r>
    </w:p>
  </w:endnote>
  <w:endnote w:type="continuationSeparator" w:id="0">
    <w:p w:rsidR="00404713" w:rsidRDefault="00404713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713" w:rsidRDefault="00404713" w:rsidP="0086136D">
      <w:pPr>
        <w:spacing w:after="0" w:line="240" w:lineRule="auto"/>
      </w:pPr>
      <w:r>
        <w:separator/>
      </w:r>
    </w:p>
  </w:footnote>
  <w:footnote w:type="continuationSeparator" w:id="0">
    <w:p w:rsidR="00404713" w:rsidRDefault="00404713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404713" w:rsidRPr="00D803EC" w:rsidTr="00D803EC">
      <w:tc>
        <w:tcPr>
          <w:tcW w:w="1203" w:type="pct"/>
          <w:vAlign w:val="bottom"/>
        </w:tcPr>
        <w:p w:rsidR="00404713" w:rsidRPr="00D803EC" w:rsidRDefault="00404713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404713" w:rsidRPr="00D803EC" w:rsidRDefault="00404713" w:rsidP="00B83BD4">
          <w:pPr>
            <w:pStyle w:val="Rubrik4"/>
          </w:pPr>
        </w:p>
      </w:tc>
      <w:tc>
        <w:tcPr>
          <w:tcW w:w="287" w:type="pct"/>
          <w:vAlign w:val="bottom"/>
        </w:tcPr>
        <w:p w:rsidR="00404713" w:rsidRPr="00D803EC" w:rsidRDefault="00404713" w:rsidP="00B83BD4">
          <w:pPr>
            <w:pStyle w:val="Rubrik4"/>
          </w:pPr>
        </w:p>
      </w:tc>
    </w:tr>
  </w:tbl>
  <w:p w:rsidR="00404713" w:rsidRPr="00786E71" w:rsidRDefault="00404713" w:rsidP="00620173">
    <w:pPr>
      <w:pStyle w:val="Sidhuvud"/>
      <w:tabs>
        <w:tab w:val="clear" w:pos="453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404713" w:rsidRPr="00204A05" w:rsidTr="00D803EC">
      <w:tc>
        <w:tcPr>
          <w:tcW w:w="1203" w:type="pct"/>
          <w:vAlign w:val="bottom"/>
        </w:tcPr>
        <w:p w:rsidR="00404713" w:rsidRPr="00204A05" w:rsidRDefault="00404713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:rsidR="00404713" w:rsidRPr="00204A05" w:rsidRDefault="00404713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:rsidR="00404713" w:rsidRPr="00204A05" w:rsidRDefault="00C03388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404713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9A41DB">
            <w:rPr>
              <w:noProof/>
              <w:lang w:val="sv-SE"/>
            </w:rPr>
            <w:t>3</w:t>
          </w:r>
          <w:r w:rsidRPr="00204A05">
            <w:rPr>
              <w:lang w:val="sv-SE"/>
            </w:rPr>
            <w:fldChar w:fldCharType="end"/>
          </w:r>
        </w:p>
      </w:tc>
    </w:tr>
  </w:tbl>
  <w:p w:rsidR="00404713" w:rsidRPr="00786E71" w:rsidRDefault="00404713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17"/>
  </w:num>
  <w:num w:numId="11">
    <w:abstractNumId w:val="13"/>
  </w:num>
  <w:num w:numId="12">
    <w:abstractNumId w:val="6"/>
  </w:num>
  <w:num w:numId="13">
    <w:abstractNumId w:val="14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1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1E1"/>
    <w:rsid w:val="00012E38"/>
    <w:rsid w:val="000139F0"/>
    <w:rsid w:val="00013A1B"/>
    <w:rsid w:val="00020F1E"/>
    <w:rsid w:val="000325FD"/>
    <w:rsid w:val="00040BEE"/>
    <w:rsid w:val="00045207"/>
    <w:rsid w:val="000576F6"/>
    <w:rsid w:val="000A7673"/>
    <w:rsid w:val="000B42D7"/>
    <w:rsid w:val="000E28D8"/>
    <w:rsid w:val="000E470A"/>
    <w:rsid w:val="001051EF"/>
    <w:rsid w:val="001079CB"/>
    <w:rsid w:val="0011200C"/>
    <w:rsid w:val="001151E1"/>
    <w:rsid w:val="00123650"/>
    <w:rsid w:val="0013451C"/>
    <w:rsid w:val="00147676"/>
    <w:rsid w:val="00157890"/>
    <w:rsid w:val="001600D7"/>
    <w:rsid w:val="00173736"/>
    <w:rsid w:val="00174DB1"/>
    <w:rsid w:val="0017600F"/>
    <w:rsid w:val="00186E33"/>
    <w:rsid w:val="00195B35"/>
    <w:rsid w:val="001B152C"/>
    <w:rsid w:val="001B181B"/>
    <w:rsid w:val="001C55BB"/>
    <w:rsid w:val="001D4FE2"/>
    <w:rsid w:val="001E3919"/>
    <w:rsid w:val="001F18A8"/>
    <w:rsid w:val="0020089A"/>
    <w:rsid w:val="00204A05"/>
    <w:rsid w:val="00211526"/>
    <w:rsid w:val="00211BA0"/>
    <w:rsid w:val="00213A1D"/>
    <w:rsid w:val="00221561"/>
    <w:rsid w:val="002342A1"/>
    <w:rsid w:val="0023538B"/>
    <w:rsid w:val="002470C4"/>
    <w:rsid w:val="0025609E"/>
    <w:rsid w:val="00291B5D"/>
    <w:rsid w:val="00292585"/>
    <w:rsid w:val="00295B70"/>
    <w:rsid w:val="00296A62"/>
    <w:rsid w:val="002A0B0D"/>
    <w:rsid w:val="002C1A5F"/>
    <w:rsid w:val="002E06D1"/>
    <w:rsid w:val="002E3F5B"/>
    <w:rsid w:val="002E6A30"/>
    <w:rsid w:val="00320FC0"/>
    <w:rsid w:val="00340393"/>
    <w:rsid w:val="003409B3"/>
    <w:rsid w:val="00347ACC"/>
    <w:rsid w:val="003560EC"/>
    <w:rsid w:val="00364F72"/>
    <w:rsid w:val="00365919"/>
    <w:rsid w:val="00371C89"/>
    <w:rsid w:val="0037363D"/>
    <w:rsid w:val="00375632"/>
    <w:rsid w:val="00375E2A"/>
    <w:rsid w:val="0037785A"/>
    <w:rsid w:val="00387873"/>
    <w:rsid w:val="00393DBD"/>
    <w:rsid w:val="003A396A"/>
    <w:rsid w:val="003B0A03"/>
    <w:rsid w:val="003D0D9C"/>
    <w:rsid w:val="003D70C2"/>
    <w:rsid w:val="003F483A"/>
    <w:rsid w:val="0040381D"/>
    <w:rsid w:val="00404713"/>
    <w:rsid w:val="00404C89"/>
    <w:rsid w:val="00406811"/>
    <w:rsid w:val="0040777E"/>
    <w:rsid w:val="0041479A"/>
    <w:rsid w:val="00433924"/>
    <w:rsid w:val="00451958"/>
    <w:rsid w:val="00455771"/>
    <w:rsid w:val="00473FC9"/>
    <w:rsid w:val="00483903"/>
    <w:rsid w:val="00485C21"/>
    <w:rsid w:val="0049115B"/>
    <w:rsid w:val="00491E3F"/>
    <w:rsid w:val="00496E01"/>
    <w:rsid w:val="004A4D19"/>
    <w:rsid w:val="004B6B6D"/>
    <w:rsid w:val="004D1C3F"/>
    <w:rsid w:val="004E0777"/>
    <w:rsid w:val="005014C4"/>
    <w:rsid w:val="00523783"/>
    <w:rsid w:val="00524104"/>
    <w:rsid w:val="005568AE"/>
    <w:rsid w:val="005603C5"/>
    <w:rsid w:val="00561CCB"/>
    <w:rsid w:val="00566B9F"/>
    <w:rsid w:val="00592D09"/>
    <w:rsid w:val="005B0DFC"/>
    <w:rsid w:val="005C3655"/>
    <w:rsid w:val="005C7951"/>
    <w:rsid w:val="005D5BC3"/>
    <w:rsid w:val="005D7148"/>
    <w:rsid w:val="005D7EA4"/>
    <w:rsid w:val="005E393A"/>
    <w:rsid w:val="00603365"/>
    <w:rsid w:val="00620173"/>
    <w:rsid w:val="00631B7B"/>
    <w:rsid w:val="00651FEB"/>
    <w:rsid w:val="00655404"/>
    <w:rsid w:val="00660633"/>
    <w:rsid w:val="00662DDC"/>
    <w:rsid w:val="0068009B"/>
    <w:rsid w:val="00680123"/>
    <w:rsid w:val="00687FEE"/>
    <w:rsid w:val="006A18FF"/>
    <w:rsid w:val="006A23B7"/>
    <w:rsid w:val="006A4FEF"/>
    <w:rsid w:val="006B1CE9"/>
    <w:rsid w:val="006E1C2E"/>
    <w:rsid w:val="006E2CFF"/>
    <w:rsid w:val="006E7FAF"/>
    <w:rsid w:val="006F63E4"/>
    <w:rsid w:val="00733239"/>
    <w:rsid w:val="00745B74"/>
    <w:rsid w:val="00763CE6"/>
    <w:rsid w:val="00776024"/>
    <w:rsid w:val="00786E71"/>
    <w:rsid w:val="007A1928"/>
    <w:rsid w:val="007D4DA2"/>
    <w:rsid w:val="007D5CF4"/>
    <w:rsid w:val="007E0E67"/>
    <w:rsid w:val="007E463D"/>
    <w:rsid w:val="008176A9"/>
    <w:rsid w:val="00845395"/>
    <w:rsid w:val="00855DB7"/>
    <w:rsid w:val="0086136D"/>
    <w:rsid w:val="008678F2"/>
    <w:rsid w:val="008729A2"/>
    <w:rsid w:val="008852FB"/>
    <w:rsid w:val="008D0973"/>
    <w:rsid w:val="008D0E7A"/>
    <w:rsid w:val="008E0763"/>
    <w:rsid w:val="008F5E05"/>
    <w:rsid w:val="00900BFE"/>
    <w:rsid w:val="009046D4"/>
    <w:rsid w:val="00906CF7"/>
    <w:rsid w:val="00907066"/>
    <w:rsid w:val="00920C68"/>
    <w:rsid w:val="00921BE2"/>
    <w:rsid w:val="0098336F"/>
    <w:rsid w:val="00990787"/>
    <w:rsid w:val="00990CF6"/>
    <w:rsid w:val="00994337"/>
    <w:rsid w:val="009A41DB"/>
    <w:rsid w:val="009B48DF"/>
    <w:rsid w:val="009B5FDE"/>
    <w:rsid w:val="009C374D"/>
    <w:rsid w:val="009C3ED0"/>
    <w:rsid w:val="009C3F9C"/>
    <w:rsid w:val="00A022EB"/>
    <w:rsid w:val="00A07F00"/>
    <w:rsid w:val="00A12DFF"/>
    <w:rsid w:val="00A16E27"/>
    <w:rsid w:val="00A45793"/>
    <w:rsid w:val="00A464ED"/>
    <w:rsid w:val="00A50FA0"/>
    <w:rsid w:val="00A51F9B"/>
    <w:rsid w:val="00A531A6"/>
    <w:rsid w:val="00A73782"/>
    <w:rsid w:val="00A8185A"/>
    <w:rsid w:val="00A828A7"/>
    <w:rsid w:val="00A93808"/>
    <w:rsid w:val="00A94691"/>
    <w:rsid w:val="00AB7D73"/>
    <w:rsid w:val="00AC43E8"/>
    <w:rsid w:val="00AC72B1"/>
    <w:rsid w:val="00AF287A"/>
    <w:rsid w:val="00B004C1"/>
    <w:rsid w:val="00B0399C"/>
    <w:rsid w:val="00B135E4"/>
    <w:rsid w:val="00B17921"/>
    <w:rsid w:val="00B22278"/>
    <w:rsid w:val="00B24258"/>
    <w:rsid w:val="00B2529E"/>
    <w:rsid w:val="00B41806"/>
    <w:rsid w:val="00B53F48"/>
    <w:rsid w:val="00B546E4"/>
    <w:rsid w:val="00B55FE4"/>
    <w:rsid w:val="00B71560"/>
    <w:rsid w:val="00B8180B"/>
    <w:rsid w:val="00B83BD4"/>
    <w:rsid w:val="00B9342F"/>
    <w:rsid w:val="00B94B2A"/>
    <w:rsid w:val="00BB0442"/>
    <w:rsid w:val="00BB3443"/>
    <w:rsid w:val="00BC2F00"/>
    <w:rsid w:val="00BC3B2C"/>
    <w:rsid w:val="00BE6D78"/>
    <w:rsid w:val="00BF1B66"/>
    <w:rsid w:val="00BF3899"/>
    <w:rsid w:val="00C03388"/>
    <w:rsid w:val="00C0512B"/>
    <w:rsid w:val="00C1159B"/>
    <w:rsid w:val="00C253FC"/>
    <w:rsid w:val="00C2772D"/>
    <w:rsid w:val="00C47D41"/>
    <w:rsid w:val="00C53383"/>
    <w:rsid w:val="00C70171"/>
    <w:rsid w:val="00CA4C15"/>
    <w:rsid w:val="00CB60CD"/>
    <w:rsid w:val="00CC5AD2"/>
    <w:rsid w:val="00CD16FC"/>
    <w:rsid w:val="00CE06BB"/>
    <w:rsid w:val="00CE6767"/>
    <w:rsid w:val="00D023E4"/>
    <w:rsid w:val="00D05B83"/>
    <w:rsid w:val="00D05E86"/>
    <w:rsid w:val="00D17FAF"/>
    <w:rsid w:val="00D20CFF"/>
    <w:rsid w:val="00D368F8"/>
    <w:rsid w:val="00D45097"/>
    <w:rsid w:val="00D45E5D"/>
    <w:rsid w:val="00D46DD8"/>
    <w:rsid w:val="00D53B85"/>
    <w:rsid w:val="00D55E67"/>
    <w:rsid w:val="00D60318"/>
    <w:rsid w:val="00D621CE"/>
    <w:rsid w:val="00D6643C"/>
    <w:rsid w:val="00D751F9"/>
    <w:rsid w:val="00D7719D"/>
    <w:rsid w:val="00D803EC"/>
    <w:rsid w:val="00DA29EA"/>
    <w:rsid w:val="00DA5E74"/>
    <w:rsid w:val="00DA6665"/>
    <w:rsid w:val="00DC4347"/>
    <w:rsid w:val="00DD0A19"/>
    <w:rsid w:val="00DD7B4C"/>
    <w:rsid w:val="00DF0079"/>
    <w:rsid w:val="00DF227B"/>
    <w:rsid w:val="00E037D2"/>
    <w:rsid w:val="00E13426"/>
    <w:rsid w:val="00E2397E"/>
    <w:rsid w:val="00E35819"/>
    <w:rsid w:val="00E41CF9"/>
    <w:rsid w:val="00E51622"/>
    <w:rsid w:val="00E614F4"/>
    <w:rsid w:val="00E63E28"/>
    <w:rsid w:val="00E645CA"/>
    <w:rsid w:val="00E66C31"/>
    <w:rsid w:val="00EA63E2"/>
    <w:rsid w:val="00EB1D4C"/>
    <w:rsid w:val="00ED262E"/>
    <w:rsid w:val="00ED55C6"/>
    <w:rsid w:val="00ED7324"/>
    <w:rsid w:val="00EF5FDC"/>
    <w:rsid w:val="00F030B8"/>
    <w:rsid w:val="00F03D18"/>
    <w:rsid w:val="00F04DD3"/>
    <w:rsid w:val="00F106BF"/>
    <w:rsid w:val="00F2240B"/>
    <w:rsid w:val="00F274BA"/>
    <w:rsid w:val="00F30502"/>
    <w:rsid w:val="00F45A80"/>
    <w:rsid w:val="00F50842"/>
    <w:rsid w:val="00F56716"/>
    <w:rsid w:val="00F64F09"/>
    <w:rsid w:val="00F80387"/>
    <w:rsid w:val="00F832E6"/>
    <w:rsid w:val="00F94D39"/>
    <w:rsid w:val="00FA3F94"/>
    <w:rsid w:val="00FA64A1"/>
    <w:rsid w:val="00FB1816"/>
    <w:rsid w:val="00FB2A60"/>
    <w:rsid w:val="00FB6003"/>
    <w:rsid w:val="00FD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208</TotalTime>
  <Pages>3</Pages>
  <Words>476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145</cp:revision>
  <dcterms:created xsi:type="dcterms:W3CDTF">2011-11-23T16:53:00Z</dcterms:created>
  <dcterms:modified xsi:type="dcterms:W3CDTF">2017-02-15T14:12:00Z</dcterms:modified>
  <cp:category>Kurskompendium</cp:category>
</cp:coreProperties>
</file>