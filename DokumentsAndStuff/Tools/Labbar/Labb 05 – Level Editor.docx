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9F" w:rsidRPr="00427720" w:rsidRDefault="00125945" w:rsidP="0000799F">
      <w:pPr>
        <w:pStyle w:val="HuvudRubrikkurs"/>
        <w:rPr>
          <w:lang w:val="en-US"/>
        </w:rPr>
      </w:pPr>
      <w:r w:rsidRPr="00427720">
        <w:rPr>
          <w:lang w:val="en-US"/>
        </w:rPr>
        <w:t>Tools</w:t>
      </w:r>
    </w:p>
    <w:p w:rsidR="0000799F" w:rsidRPr="00427720" w:rsidRDefault="0000799F" w:rsidP="0000799F">
      <w:pPr>
        <w:rPr>
          <w:b/>
        </w:rPr>
      </w:pPr>
    </w:p>
    <w:p w:rsidR="0000799F" w:rsidRPr="00230164" w:rsidRDefault="0000799F" w:rsidP="0000799F">
      <w:pPr>
        <w:pStyle w:val="Huvudrubriklabbnamn"/>
      </w:pPr>
      <w:r w:rsidRPr="00230164">
        <w:t xml:space="preserve">Labb </w:t>
      </w:r>
      <w:r w:rsidR="00427720" w:rsidRPr="00230164">
        <w:t>5</w:t>
      </w:r>
      <w:r w:rsidRPr="00230164">
        <w:t xml:space="preserve"> – </w:t>
      </w:r>
      <w:r w:rsidR="00427720" w:rsidRPr="00230164">
        <w:t>Level Editor</w:t>
      </w:r>
    </w:p>
    <w:p w:rsidR="008901B0" w:rsidRPr="00BB4463" w:rsidRDefault="008901B0" w:rsidP="008901B0">
      <w:pPr>
        <w:pStyle w:val="Underrubriklabb"/>
      </w:pPr>
      <w:r w:rsidRPr="00BB4463">
        <w:t>Labbens målsättning</w:t>
      </w:r>
    </w:p>
    <w:p w:rsidR="00D26536" w:rsidRDefault="00427720" w:rsidP="00664C4C">
      <w:pPr>
        <w:jc w:val="left"/>
        <w:rPr>
          <w:lang w:val="sv-SE"/>
        </w:rPr>
      </w:pPr>
      <w:r>
        <w:rPr>
          <w:lang w:val="sv-SE"/>
        </w:rPr>
        <w:t>Eleven ska lära sig rendera grafik från C++ i Windows Forms.</w:t>
      </w:r>
    </w:p>
    <w:p w:rsidR="00D26536" w:rsidRDefault="008901B0" w:rsidP="008901B0">
      <w:pPr>
        <w:pStyle w:val="Rubrik1"/>
        <w:rPr>
          <w:color w:val="31849B"/>
          <w:lang w:val="sv-SE"/>
        </w:rPr>
      </w:pPr>
      <w:r>
        <w:rPr>
          <w:color w:val="31849B"/>
          <w:lang w:val="sv-SE"/>
        </w:rPr>
        <w:t>Uppgift</w:t>
      </w:r>
    </w:p>
    <w:p w:rsidR="00CF4055" w:rsidRDefault="00427720" w:rsidP="00480C27">
      <w:pPr>
        <w:jc w:val="left"/>
        <w:rPr>
          <w:lang w:val="sv-SE"/>
        </w:rPr>
      </w:pPr>
      <w:r>
        <w:rPr>
          <w:lang w:val="sv-SE"/>
        </w:rPr>
        <w:t>Skapa en enkel leveleditor. Det är inget krav på att den ska vara kompatibel med ert spelprojekt då detta redan är så långt kommet.</w:t>
      </w:r>
      <w:r w:rsidR="00AE4DDB">
        <w:rPr>
          <w:lang w:val="sv-SE"/>
        </w:rPr>
        <w:br/>
      </w:r>
      <w:r w:rsidR="00CF4055">
        <w:rPr>
          <w:lang w:val="sv-SE"/>
        </w:rPr>
        <w:br/>
      </w:r>
      <w:r>
        <w:rPr>
          <w:lang w:val="sv-SE"/>
        </w:rPr>
        <w:t>Följande features ska finnas med i level editorn:</w:t>
      </w:r>
    </w:p>
    <w:p w:rsidR="00427720" w:rsidRDefault="00427720" w:rsidP="00427720">
      <w:pPr>
        <w:pStyle w:val="Liststycke"/>
        <w:numPr>
          <w:ilvl w:val="0"/>
          <w:numId w:val="23"/>
        </w:numPr>
        <w:jc w:val="left"/>
        <w:rPr>
          <w:lang w:val="sv-SE"/>
        </w:rPr>
      </w:pPr>
      <w:r>
        <w:rPr>
          <w:lang w:val="sv-SE"/>
        </w:rPr>
        <w:t>Det ska gå att välja en tilemap</w:t>
      </w:r>
      <w:r w:rsidR="00B822BF">
        <w:rPr>
          <w:lang w:val="sv-SE"/>
        </w:rPr>
        <w:t>.</w:t>
      </w:r>
    </w:p>
    <w:p w:rsidR="00427720" w:rsidRDefault="00427720" w:rsidP="00427720">
      <w:pPr>
        <w:pStyle w:val="Liststycke"/>
        <w:numPr>
          <w:ilvl w:val="0"/>
          <w:numId w:val="23"/>
        </w:numPr>
        <w:jc w:val="left"/>
        <w:rPr>
          <w:lang w:val="sv-SE"/>
        </w:rPr>
      </w:pPr>
      <w:r>
        <w:rPr>
          <w:lang w:val="sv-SE"/>
        </w:rPr>
        <w:t>Det ska gå att ställa in storleken på tilsen</w:t>
      </w:r>
      <w:r w:rsidR="00B822BF">
        <w:rPr>
          <w:lang w:val="sv-SE"/>
        </w:rPr>
        <w:t>.</w:t>
      </w:r>
    </w:p>
    <w:p w:rsidR="00427720" w:rsidRDefault="00427720" w:rsidP="00427720">
      <w:pPr>
        <w:pStyle w:val="Liststycke"/>
        <w:numPr>
          <w:ilvl w:val="0"/>
          <w:numId w:val="23"/>
        </w:numPr>
        <w:jc w:val="left"/>
        <w:rPr>
          <w:lang w:val="sv-SE"/>
        </w:rPr>
      </w:pPr>
      <w:r>
        <w:rPr>
          <w:lang w:val="sv-SE"/>
        </w:rPr>
        <w:t>Det ska gå att välja storlek (bredd och höjd) på kartan</w:t>
      </w:r>
      <w:r w:rsidR="00B822BF">
        <w:rPr>
          <w:lang w:val="sv-SE"/>
        </w:rPr>
        <w:t>.</w:t>
      </w:r>
    </w:p>
    <w:p w:rsidR="00B822BF" w:rsidRDefault="00B822BF" w:rsidP="00B822BF">
      <w:pPr>
        <w:pStyle w:val="Liststycke"/>
        <w:numPr>
          <w:ilvl w:val="1"/>
          <w:numId w:val="23"/>
        </w:numPr>
        <w:jc w:val="left"/>
        <w:rPr>
          <w:lang w:val="sv-SE"/>
        </w:rPr>
      </w:pPr>
      <w:r>
        <w:rPr>
          <w:lang w:val="sv-SE"/>
        </w:rPr>
        <w:t>Får inte kartan plats in fönstret måste man scrolla den på något vis.</w:t>
      </w:r>
    </w:p>
    <w:p w:rsidR="00427720" w:rsidRDefault="00427720" w:rsidP="00427720">
      <w:pPr>
        <w:pStyle w:val="Liststycke"/>
        <w:numPr>
          <w:ilvl w:val="0"/>
          <w:numId w:val="23"/>
        </w:numPr>
        <w:jc w:val="left"/>
        <w:rPr>
          <w:lang w:val="sv-SE"/>
        </w:rPr>
      </w:pPr>
      <w:r>
        <w:rPr>
          <w:lang w:val="sv-SE"/>
        </w:rPr>
        <w:t>Det ska gå att välja vilken tile man vill rita med från den valda tilemapen</w:t>
      </w:r>
    </w:p>
    <w:p w:rsidR="001C1C89" w:rsidRDefault="001C1C89" w:rsidP="001C1C89">
      <w:pPr>
        <w:pStyle w:val="Liststycke"/>
        <w:numPr>
          <w:ilvl w:val="1"/>
          <w:numId w:val="23"/>
        </w:numPr>
        <w:jc w:val="left"/>
        <w:rPr>
          <w:lang w:val="sv-SE"/>
        </w:rPr>
      </w:pPr>
      <w:r>
        <w:rPr>
          <w:lang w:val="sv-SE"/>
        </w:rPr>
        <w:t>Väljer man en tilemap som är större än fönstret den ligger så måste ni lösa så man kan se alla (minska storleken är en ganska dålig idé).</w:t>
      </w:r>
    </w:p>
    <w:p w:rsidR="00427720" w:rsidRDefault="00427720" w:rsidP="00427720">
      <w:pPr>
        <w:pStyle w:val="Liststycke"/>
        <w:numPr>
          <w:ilvl w:val="0"/>
          <w:numId w:val="23"/>
        </w:numPr>
        <w:jc w:val="left"/>
        <w:rPr>
          <w:lang w:val="sv-SE"/>
        </w:rPr>
      </w:pPr>
      <w:r>
        <w:rPr>
          <w:lang w:val="sv-SE"/>
        </w:rPr>
        <w:t>Det ska gå att rita tiles i ett fönster.</w:t>
      </w:r>
    </w:p>
    <w:p w:rsidR="00427720" w:rsidRDefault="00427720" w:rsidP="00427720">
      <w:pPr>
        <w:pStyle w:val="Liststycke"/>
        <w:numPr>
          <w:ilvl w:val="1"/>
          <w:numId w:val="23"/>
        </w:numPr>
        <w:jc w:val="left"/>
        <w:rPr>
          <w:lang w:val="sv-SE"/>
        </w:rPr>
      </w:pPr>
      <w:r>
        <w:rPr>
          <w:lang w:val="sv-SE"/>
        </w:rPr>
        <w:t>Fördelaktigt är om man kan hålla inne musknapp istället för att klicka en gång per tile.</w:t>
      </w:r>
    </w:p>
    <w:p w:rsidR="00427720" w:rsidRDefault="00427720" w:rsidP="00427720">
      <w:pPr>
        <w:pStyle w:val="Liststycke"/>
        <w:numPr>
          <w:ilvl w:val="1"/>
          <w:numId w:val="23"/>
        </w:numPr>
        <w:jc w:val="left"/>
        <w:rPr>
          <w:lang w:val="sv-SE"/>
        </w:rPr>
      </w:pPr>
      <w:r>
        <w:rPr>
          <w:lang w:val="sv-SE"/>
        </w:rPr>
        <w:t>Annan sjysst feature är att högerklicka på en tile automatiskt väljer den.</w:t>
      </w:r>
    </w:p>
    <w:p w:rsidR="00427720" w:rsidRDefault="00427720" w:rsidP="00427720">
      <w:pPr>
        <w:pStyle w:val="Liststycke"/>
        <w:numPr>
          <w:ilvl w:val="0"/>
          <w:numId w:val="23"/>
        </w:numPr>
        <w:jc w:val="left"/>
        <w:rPr>
          <w:lang w:val="sv-SE"/>
        </w:rPr>
      </w:pPr>
      <w:r>
        <w:rPr>
          <w:lang w:val="sv-SE"/>
        </w:rPr>
        <w:t>Det ska gå att spara och ladda in kartan.</w:t>
      </w:r>
    </w:p>
    <w:p w:rsidR="004A2A5B" w:rsidRDefault="004A2A5B" w:rsidP="00427720">
      <w:pPr>
        <w:pStyle w:val="Liststycke"/>
        <w:numPr>
          <w:ilvl w:val="0"/>
          <w:numId w:val="23"/>
        </w:numPr>
        <w:jc w:val="left"/>
        <w:rPr>
          <w:lang w:val="sv-SE"/>
        </w:rPr>
      </w:pPr>
      <w:r>
        <w:rPr>
          <w:lang w:val="sv-SE"/>
        </w:rPr>
        <w:t>Det ska gå att välja new vilket tömmer all information om den gamla kartan.</w:t>
      </w:r>
    </w:p>
    <w:p w:rsidR="00230164" w:rsidRPr="00230164" w:rsidRDefault="00230164" w:rsidP="00230164">
      <w:pPr>
        <w:jc w:val="left"/>
        <w:rPr>
          <w:b/>
          <w:lang w:val="sv-SE"/>
        </w:rPr>
      </w:pPr>
      <w:r>
        <w:rPr>
          <w:b/>
          <w:lang w:val="sv-SE"/>
        </w:rPr>
        <w:br/>
      </w:r>
      <w:r w:rsidRPr="00230164">
        <w:rPr>
          <w:b/>
          <w:lang w:val="sv-SE"/>
        </w:rPr>
        <w:t>Tips</w:t>
      </w:r>
    </w:p>
    <w:p w:rsidR="00230164" w:rsidRDefault="00230164" w:rsidP="00230164">
      <w:pPr>
        <w:pStyle w:val="Liststycke"/>
        <w:numPr>
          <w:ilvl w:val="0"/>
          <w:numId w:val="24"/>
        </w:numPr>
        <w:jc w:val="left"/>
        <w:rPr>
          <w:lang w:val="sv-SE"/>
        </w:rPr>
      </w:pPr>
      <w:r>
        <w:rPr>
          <w:lang w:val="sv-SE"/>
        </w:rPr>
        <w:t>Consolen med felmeddelande kommer inte att dyka upp, istället kommer alla felmeddelande från TGA2D hamna i debugfönstret.</w:t>
      </w:r>
    </w:p>
    <w:p w:rsidR="00230164" w:rsidRDefault="00230164" w:rsidP="00230164">
      <w:pPr>
        <w:pStyle w:val="Liststycke"/>
        <w:numPr>
          <w:ilvl w:val="0"/>
          <w:numId w:val="24"/>
        </w:numPr>
        <w:jc w:val="left"/>
        <w:rPr>
          <w:lang w:val="sv-SE"/>
        </w:rPr>
      </w:pPr>
      <w:r>
        <w:rPr>
          <w:lang w:val="sv-SE"/>
        </w:rPr>
        <w:t>Tänk på vilken sökväg som ditt windows form projekt startar i.</w:t>
      </w:r>
    </w:p>
    <w:p w:rsidR="005C30B6" w:rsidRPr="00230164" w:rsidRDefault="005C30B6" w:rsidP="00230164">
      <w:pPr>
        <w:pStyle w:val="Liststycke"/>
        <w:numPr>
          <w:ilvl w:val="0"/>
          <w:numId w:val="24"/>
        </w:numPr>
        <w:jc w:val="left"/>
        <w:rPr>
          <w:lang w:val="sv-SE"/>
        </w:rPr>
      </w:pPr>
      <w:r>
        <w:rPr>
          <w:lang w:val="sv-SE"/>
        </w:rPr>
        <w:t>Glöm inte hämta senaste TGA2D.</w:t>
      </w:r>
    </w:p>
    <w:p w:rsidR="006A523E" w:rsidRDefault="00E3193E" w:rsidP="006A523E">
      <w:pPr>
        <w:pStyle w:val="Rubrik1"/>
        <w:rPr>
          <w:lang w:val="sv-SE"/>
        </w:rPr>
      </w:pPr>
      <w:r>
        <w:rPr>
          <w:color w:val="31849B"/>
          <w:lang w:val="sv-SE"/>
        </w:rPr>
        <w:t>Deadline</w:t>
      </w:r>
    </w:p>
    <w:p w:rsidR="006A523E" w:rsidRPr="00E03D58" w:rsidRDefault="006A523E" w:rsidP="006A523E">
      <w:pPr>
        <w:jc w:val="left"/>
        <w:rPr>
          <w:lang w:val="sv-SE"/>
        </w:rPr>
      </w:pPr>
      <w:r>
        <w:rPr>
          <w:lang w:val="sv-SE"/>
        </w:rPr>
        <w:t xml:space="preserve">Deadline är tisdagen den </w:t>
      </w:r>
      <w:r w:rsidR="00427720">
        <w:rPr>
          <w:lang w:val="sv-SE"/>
        </w:rPr>
        <w:t>7</w:t>
      </w:r>
      <w:r>
        <w:rPr>
          <w:lang w:val="sv-SE"/>
        </w:rPr>
        <w:t>/</w:t>
      </w:r>
      <w:r w:rsidR="00427720">
        <w:rPr>
          <w:lang w:val="sv-SE"/>
        </w:rPr>
        <w:t>6</w:t>
      </w:r>
      <w:r>
        <w:rPr>
          <w:lang w:val="sv-SE"/>
        </w:rPr>
        <w:t xml:space="preserve">. </w:t>
      </w:r>
      <w:r w:rsidRPr="006A523E">
        <w:rPr>
          <w:i/>
          <w:lang w:val="sv-SE"/>
        </w:rPr>
        <w:t>Det är dock krav på att ni påbörjar den redan idag.</w:t>
      </w:r>
      <w:r>
        <w:rPr>
          <w:i/>
          <w:lang w:val="sv-SE"/>
        </w:rPr>
        <w:t xml:space="preserve"> </w:t>
      </w:r>
    </w:p>
    <w:sectPr w:rsidR="006A523E" w:rsidRPr="00E03D58" w:rsidSect="00A9510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DDB" w:rsidRDefault="00AE4DDB" w:rsidP="0086136D">
      <w:pPr>
        <w:spacing w:after="0" w:line="240" w:lineRule="auto"/>
      </w:pPr>
      <w:r>
        <w:separator/>
      </w:r>
    </w:p>
  </w:endnote>
  <w:endnote w:type="continuationSeparator" w:id="0">
    <w:p w:rsidR="00AE4DDB" w:rsidRDefault="00AE4DDB" w:rsidP="008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ticulate Extrabold">
    <w:panose1 w:val="02000503050000020004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DDB" w:rsidRDefault="00B81AAB" w:rsidP="00426BF3">
    <w:pPr>
      <w:pStyle w:val="TGAMall"/>
      <w:jc w:val="left"/>
    </w:pPr>
    <w:r>
      <w:rPr>
        <w:noProof/>
        <w:lang w:val="sv-S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1.15pt;margin-top:6pt;width:259.6pt;height:57.85pt;z-index:251660288;mso-wrap-style:none;mso-width-percent:400;mso-height-percent:200;mso-width-percent:400;mso-height-percent:200;mso-width-relative:margin;mso-height-relative:margin" strokecolor="white" strokeweight=".25pt">
          <v:textbox style="mso-next-textbox:#_x0000_s2049;mso-fit-shape-to-text:t">
            <w:txbxContent>
              <w:p w:rsidR="00AE4DDB" w:rsidRDefault="00AE4DDB" w:rsidP="00426BF3">
                <w:pPr>
                  <w:rPr>
                    <w:lang w:val="sv-SE"/>
                  </w:rPr>
                </w:pPr>
                <w:r>
                  <w:rPr>
                    <w:noProof/>
                    <w:lang w:val="sv-SE" w:eastAsia="sv-SE"/>
                  </w:rPr>
                  <w:drawing>
                    <wp:inline distT="0" distB="0" distL="0" distR="0">
                      <wp:extent cx="3114040" cy="483235"/>
                      <wp:effectExtent l="19050" t="0" r="0" b="0"/>
                      <wp:docPr id="2" name="Bild 2" descr="TGA-color we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TGA-color we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114040" cy="483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AE4DDB" w:rsidRDefault="00AE4DDB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DDB" w:rsidRDefault="00AE4DDB" w:rsidP="0086136D">
      <w:pPr>
        <w:spacing w:after="0" w:line="240" w:lineRule="auto"/>
      </w:pPr>
      <w:r>
        <w:separator/>
      </w:r>
    </w:p>
  </w:footnote>
  <w:footnote w:type="continuationSeparator" w:id="0">
    <w:p w:rsidR="00AE4DDB" w:rsidRDefault="00AE4DDB" w:rsidP="008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0A0"/>
    </w:tblPr>
    <w:tblGrid>
      <w:gridCol w:w="2235"/>
      <w:gridCol w:w="6520"/>
      <w:gridCol w:w="533"/>
    </w:tblGrid>
    <w:tr w:rsidR="00AE4DDB" w:rsidRPr="00D803EC" w:rsidTr="00D803EC">
      <w:tc>
        <w:tcPr>
          <w:tcW w:w="1203" w:type="pct"/>
          <w:vAlign w:val="bottom"/>
        </w:tcPr>
        <w:p w:rsidR="00AE4DDB" w:rsidRPr="00D803EC" w:rsidRDefault="00AE4DDB" w:rsidP="001151E1">
          <w:pPr>
            <w:pStyle w:val="Rubrik4"/>
          </w:pPr>
        </w:p>
      </w:tc>
      <w:tc>
        <w:tcPr>
          <w:tcW w:w="3510" w:type="pct"/>
          <w:vAlign w:val="bottom"/>
        </w:tcPr>
        <w:p w:rsidR="00AE4DDB" w:rsidRPr="00D803EC" w:rsidRDefault="00AE4DDB" w:rsidP="00B83BD4">
          <w:pPr>
            <w:pStyle w:val="Rubrik4"/>
          </w:pPr>
        </w:p>
      </w:tc>
      <w:tc>
        <w:tcPr>
          <w:tcW w:w="287" w:type="pct"/>
          <w:vAlign w:val="bottom"/>
        </w:tcPr>
        <w:p w:rsidR="00AE4DDB" w:rsidRPr="00D803EC" w:rsidRDefault="00AE4DDB" w:rsidP="00B83BD4">
          <w:pPr>
            <w:pStyle w:val="Rubrik4"/>
          </w:pPr>
        </w:p>
      </w:tc>
    </w:tr>
  </w:tbl>
  <w:p w:rsidR="00AE4DDB" w:rsidRPr="00786E71" w:rsidRDefault="00AE4DDB" w:rsidP="00620173">
    <w:pPr>
      <w:pStyle w:val="Sidhuvud"/>
      <w:tabs>
        <w:tab w:val="clear" w:pos="453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3C5"/>
    <w:multiLevelType w:val="multilevel"/>
    <w:tmpl w:val="4AB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35661"/>
    <w:multiLevelType w:val="multilevel"/>
    <w:tmpl w:val="294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432D9"/>
    <w:multiLevelType w:val="hybridMultilevel"/>
    <w:tmpl w:val="ADE0DAF4"/>
    <w:lvl w:ilvl="0" w:tplc="D576A0C2">
      <w:start w:val="2"/>
      <w:numFmt w:val="bullet"/>
      <w:lvlText w:val=""/>
      <w:lvlJc w:val="left"/>
      <w:pPr>
        <w:tabs>
          <w:tab w:val="num" w:pos="1305"/>
        </w:tabs>
        <w:ind w:left="1305" w:hanging="945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100901"/>
    <w:multiLevelType w:val="hybridMultilevel"/>
    <w:tmpl w:val="41FE1A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A6200"/>
    <w:multiLevelType w:val="hybridMultilevel"/>
    <w:tmpl w:val="C4EE808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F335A"/>
    <w:multiLevelType w:val="hybridMultilevel"/>
    <w:tmpl w:val="A0208DC8"/>
    <w:lvl w:ilvl="0" w:tplc="89CCEFD0">
      <w:start w:val="1"/>
      <w:numFmt w:val="decimal"/>
      <w:lvlText w:val="%1."/>
      <w:lvlJc w:val="left"/>
      <w:pPr>
        <w:tabs>
          <w:tab w:val="num" w:pos="1665"/>
        </w:tabs>
        <w:ind w:left="1665" w:hanging="1305"/>
      </w:pPr>
      <w:rPr>
        <w:rFonts w:cs="Times New Roman"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8A30AE7"/>
    <w:multiLevelType w:val="hybridMultilevel"/>
    <w:tmpl w:val="726E6B50"/>
    <w:lvl w:ilvl="0" w:tplc="487C2B74">
      <w:numFmt w:val="bullet"/>
      <w:lvlText w:val=""/>
      <w:lvlJc w:val="left"/>
      <w:pPr>
        <w:ind w:left="1664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>
    <w:nsid w:val="39A660B5"/>
    <w:multiLevelType w:val="hybridMultilevel"/>
    <w:tmpl w:val="B4407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32ABF"/>
    <w:multiLevelType w:val="hybridMultilevel"/>
    <w:tmpl w:val="3CEA4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80E13"/>
    <w:multiLevelType w:val="multilevel"/>
    <w:tmpl w:val="42D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934142"/>
    <w:multiLevelType w:val="hybridMultilevel"/>
    <w:tmpl w:val="A1BC2D04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97B7A"/>
    <w:multiLevelType w:val="multilevel"/>
    <w:tmpl w:val="78E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4F53EB"/>
    <w:multiLevelType w:val="multilevel"/>
    <w:tmpl w:val="2EB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E8241B"/>
    <w:multiLevelType w:val="multilevel"/>
    <w:tmpl w:val="D7D0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1255C6"/>
    <w:multiLevelType w:val="multilevel"/>
    <w:tmpl w:val="B85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9C18D8"/>
    <w:multiLevelType w:val="hybridMultilevel"/>
    <w:tmpl w:val="119AA6A0"/>
    <w:lvl w:ilvl="0" w:tplc="909676DA">
      <w:numFmt w:val="bullet"/>
      <w:lvlText w:val=""/>
      <w:lvlJc w:val="left"/>
      <w:pPr>
        <w:ind w:left="1664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>
    <w:nsid w:val="63F904B4"/>
    <w:multiLevelType w:val="hybridMultilevel"/>
    <w:tmpl w:val="328C80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A31EC6"/>
    <w:multiLevelType w:val="hybridMultilevel"/>
    <w:tmpl w:val="A2169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726A67"/>
    <w:multiLevelType w:val="hybridMultilevel"/>
    <w:tmpl w:val="8E20EC02"/>
    <w:lvl w:ilvl="0" w:tplc="487C2B74">
      <w:numFmt w:val="bullet"/>
      <w:lvlText w:val=""/>
      <w:lvlJc w:val="left"/>
      <w:pPr>
        <w:ind w:left="1664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447EAC"/>
    <w:multiLevelType w:val="hybridMultilevel"/>
    <w:tmpl w:val="A8C2BFB4"/>
    <w:lvl w:ilvl="0" w:tplc="487C2B74"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-2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9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</w:abstractNum>
  <w:abstractNum w:abstractNumId="20">
    <w:nsid w:val="75840BD9"/>
    <w:multiLevelType w:val="multilevel"/>
    <w:tmpl w:val="025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7C260334"/>
    <w:multiLevelType w:val="hybridMultilevel"/>
    <w:tmpl w:val="FF7A9760"/>
    <w:lvl w:ilvl="0" w:tplc="C2B4215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44E26"/>
    <w:multiLevelType w:val="multilevel"/>
    <w:tmpl w:val="BDE2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EA4DEB"/>
    <w:multiLevelType w:val="hybridMultilevel"/>
    <w:tmpl w:val="5CB88D4E"/>
    <w:lvl w:ilvl="0" w:tplc="A09AA6E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2"/>
  </w:num>
  <w:num w:numId="4">
    <w:abstractNumId w:val="11"/>
  </w:num>
  <w:num w:numId="5">
    <w:abstractNumId w:val="9"/>
  </w:num>
  <w:num w:numId="6">
    <w:abstractNumId w:val="13"/>
  </w:num>
  <w:num w:numId="7">
    <w:abstractNumId w:val="0"/>
  </w:num>
  <w:num w:numId="8">
    <w:abstractNumId w:val="1"/>
  </w:num>
  <w:num w:numId="9">
    <w:abstractNumId w:val="22"/>
  </w:num>
  <w:num w:numId="10">
    <w:abstractNumId w:val="21"/>
  </w:num>
  <w:num w:numId="11">
    <w:abstractNumId w:val="16"/>
  </w:num>
  <w:num w:numId="12">
    <w:abstractNumId w:val="8"/>
  </w:num>
  <w:num w:numId="13">
    <w:abstractNumId w:val="17"/>
  </w:num>
  <w:num w:numId="14">
    <w:abstractNumId w:val="3"/>
  </w:num>
  <w:num w:numId="15">
    <w:abstractNumId w:val="5"/>
  </w:num>
  <w:num w:numId="16">
    <w:abstractNumId w:val="2"/>
  </w:num>
  <w:num w:numId="17">
    <w:abstractNumId w:val="7"/>
  </w:num>
  <w:num w:numId="18">
    <w:abstractNumId w:val="4"/>
  </w:num>
  <w:num w:numId="19">
    <w:abstractNumId w:val="15"/>
  </w:num>
  <w:num w:numId="20">
    <w:abstractNumId w:val="6"/>
  </w:num>
  <w:num w:numId="21">
    <w:abstractNumId w:val="19"/>
  </w:num>
  <w:num w:numId="22">
    <w:abstractNumId w:val="18"/>
  </w:num>
  <w:num w:numId="23">
    <w:abstractNumId w:val="10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attachedTemplate r:id="rId1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151E1"/>
    <w:rsid w:val="000006EC"/>
    <w:rsid w:val="0000799F"/>
    <w:rsid w:val="00012E38"/>
    <w:rsid w:val="000234EC"/>
    <w:rsid w:val="000C0145"/>
    <w:rsid w:val="000E7626"/>
    <w:rsid w:val="00110962"/>
    <w:rsid w:val="0011200C"/>
    <w:rsid w:val="001151E1"/>
    <w:rsid w:val="0012479E"/>
    <w:rsid w:val="00125945"/>
    <w:rsid w:val="001406B7"/>
    <w:rsid w:val="001635E3"/>
    <w:rsid w:val="001A4828"/>
    <w:rsid w:val="001C0EF1"/>
    <w:rsid w:val="001C1C89"/>
    <w:rsid w:val="001C4185"/>
    <w:rsid w:val="001C55BB"/>
    <w:rsid w:val="001D4FE2"/>
    <w:rsid w:val="001E3919"/>
    <w:rsid w:val="001F2501"/>
    <w:rsid w:val="001F5521"/>
    <w:rsid w:val="0020089A"/>
    <w:rsid w:val="0020341E"/>
    <w:rsid w:val="00213A1D"/>
    <w:rsid w:val="00217CF1"/>
    <w:rsid w:val="002203C0"/>
    <w:rsid w:val="00221561"/>
    <w:rsid w:val="00230164"/>
    <w:rsid w:val="00232E2B"/>
    <w:rsid w:val="00255CEB"/>
    <w:rsid w:val="0027228E"/>
    <w:rsid w:val="002769BE"/>
    <w:rsid w:val="00291B5D"/>
    <w:rsid w:val="00296A62"/>
    <w:rsid w:val="002C1237"/>
    <w:rsid w:val="002D50C4"/>
    <w:rsid w:val="00340393"/>
    <w:rsid w:val="0035075B"/>
    <w:rsid w:val="003560EC"/>
    <w:rsid w:val="00356F27"/>
    <w:rsid w:val="0037363D"/>
    <w:rsid w:val="00377174"/>
    <w:rsid w:val="003B0A03"/>
    <w:rsid w:val="003D64CE"/>
    <w:rsid w:val="0040777E"/>
    <w:rsid w:val="00417C3B"/>
    <w:rsid w:val="00426BF3"/>
    <w:rsid w:val="00427720"/>
    <w:rsid w:val="00456AF9"/>
    <w:rsid w:val="00470C34"/>
    <w:rsid w:val="00480C27"/>
    <w:rsid w:val="00483903"/>
    <w:rsid w:val="00485C21"/>
    <w:rsid w:val="00491E3F"/>
    <w:rsid w:val="004A287E"/>
    <w:rsid w:val="004A2A5B"/>
    <w:rsid w:val="004D233E"/>
    <w:rsid w:val="004F26A7"/>
    <w:rsid w:val="00523783"/>
    <w:rsid w:val="00575FDD"/>
    <w:rsid w:val="005861F0"/>
    <w:rsid w:val="005A20B4"/>
    <w:rsid w:val="005A4A60"/>
    <w:rsid w:val="005C30B6"/>
    <w:rsid w:val="005D077F"/>
    <w:rsid w:val="005D7148"/>
    <w:rsid w:val="005F3124"/>
    <w:rsid w:val="005F3A4C"/>
    <w:rsid w:val="00607909"/>
    <w:rsid w:val="00620173"/>
    <w:rsid w:val="006335EB"/>
    <w:rsid w:val="006404B0"/>
    <w:rsid w:val="00664C4C"/>
    <w:rsid w:val="00680123"/>
    <w:rsid w:val="006A46DD"/>
    <w:rsid w:val="006A4B6F"/>
    <w:rsid w:val="006A523E"/>
    <w:rsid w:val="006B7D05"/>
    <w:rsid w:val="006E3697"/>
    <w:rsid w:val="006F027B"/>
    <w:rsid w:val="006F4A3B"/>
    <w:rsid w:val="00706776"/>
    <w:rsid w:val="007135BA"/>
    <w:rsid w:val="00715C9F"/>
    <w:rsid w:val="00733239"/>
    <w:rsid w:val="0074060A"/>
    <w:rsid w:val="007623F5"/>
    <w:rsid w:val="00776024"/>
    <w:rsid w:val="00786E71"/>
    <w:rsid w:val="007975F9"/>
    <w:rsid w:val="007B26F0"/>
    <w:rsid w:val="007C7183"/>
    <w:rsid w:val="007E0E67"/>
    <w:rsid w:val="007F56FC"/>
    <w:rsid w:val="00833959"/>
    <w:rsid w:val="0086136D"/>
    <w:rsid w:val="00881ADF"/>
    <w:rsid w:val="008901B0"/>
    <w:rsid w:val="008D1ED0"/>
    <w:rsid w:val="00900BFE"/>
    <w:rsid w:val="00913261"/>
    <w:rsid w:val="00921BE2"/>
    <w:rsid w:val="00923A61"/>
    <w:rsid w:val="00991D81"/>
    <w:rsid w:val="009B606E"/>
    <w:rsid w:val="009B7168"/>
    <w:rsid w:val="009C5618"/>
    <w:rsid w:val="009E1AB8"/>
    <w:rsid w:val="009E20E7"/>
    <w:rsid w:val="00A34256"/>
    <w:rsid w:val="00A41D6B"/>
    <w:rsid w:val="00A95109"/>
    <w:rsid w:val="00AA3A35"/>
    <w:rsid w:val="00AD7B02"/>
    <w:rsid w:val="00AE4DDB"/>
    <w:rsid w:val="00B06C10"/>
    <w:rsid w:val="00B2529E"/>
    <w:rsid w:val="00B25C34"/>
    <w:rsid w:val="00B71C65"/>
    <w:rsid w:val="00B81160"/>
    <w:rsid w:val="00B81AAB"/>
    <w:rsid w:val="00B822BF"/>
    <w:rsid w:val="00B83BD4"/>
    <w:rsid w:val="00BB0442"/>
    <w:rsid w:val="00BB4463"/>
    <w:rsid w:val="00BB5BFB"/>
    <w:rsid w:val="00BE061E"/>
    <w:rsid w:val="00BF3899"/>
    <w:rsid w:val="00C253FC"/>
    <w:rsid w:val="00C47D41"/>
    <w:rsid w:val="00C63955"/>
    <w:rsid w:val="00C756D3"/>
    <w:rsid w:val="00C76CF5"/>
    <w:rsid w:val="00C901A1"/>
    <w:rsid w:val="00CB1141"/>
    <w:rsid w:val="00CC0D36"/>
    <w:rsid w:val="00CC5AD2"/>
    <w:rsid w:val="00CD324D"/>
    <w:rsid w:val="00CF36CD"/>
    <w:rsid w:val="00CF4055"/>
    <w:rsid w:val="00D00B4A"/>
    <w:rsid w:val="00D05B83"/>
    <w:rsid w:val="00D05E86"/>
    <w:rsid w:val="00D224D9"/>
    <w:rsid w:val="00D26536"/>
    <w:rsid w:val="00D54105"/>
    <w:rsid w:val="00D803EC"/>
    <w:rsid w:val="00DC2C56"/>
    <w:rsid w:val="00DD37C5"/>
    <w:rsid w:val="00E03D58"/>
    <w:rsid w:val="00E13426"/>
    <w:rsid w:val="00E2739E"/>
    <w:rsid w:val="00E30627"/>
    <w:rsid w:val="00E3193E"/>
    <w:rsid w:val="00E33F60"/>
    <w:rsid w:val="00E443FB"/>
    <w:rsid w:val="00E63E28"/>
    <w:rsid w:val="00E66C31"/>
    <w:rsid w:val="00E807D2"/>
    <w:rsid w:val="00EF504E"/>
    <w:rsid w:val="00F030B8"/>
    <w:rsid w:val="00F04DD3"/>
    <w:rsid w:val="00F13AA6"/>
    <w:rsid w:val="00F45A80"/>
    <w:rsid w:val="00F64F09"/>
    <w:rsid w:val="00F81669"/>
    <w:rsid w:val="00F858B4"/>
    <w:rsid w:val="00F86376"/>
    <w:rsid w:val="00FA5311"/>
    <w:rsid w:val="00FB6032"/>
    <w:rsid w:val="00FD2503"/>
    <w:rsid w:val="00FF3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C0D36"/>
    <w:pPr>
      <w:spacing w:after="200" w:line="276" w:lineRule="auto"/>
      <w:jc w:val="both"/>
    </w:pPr>
    <w:rPr>
      <w:sz w:val="22"/>
      <w:szCs w:val="22"/>
      <w:lang w:val="en-US" w:eastAsia="en-US"/>
    </w:rPr>
  </w:style>
  <w:style w:type="paragraph" w:styleId="Rubrik1">
    <w:name w:val="heading 1"/>
    <w:basedOn w:val="Normal"/>
    <w:next w:val="Normal"/>
    <w:link w:val="Rubrik1Char"/>
    <w:uiPriority w:val="99"/>
    <w:qFormat/>
    <w:rsid w:val="0073323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9"/>
    <w:qFormat/>
    <w:rsid w:val="0073323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9"/>
    <w:qFormat/>
    <w:rsid w:val="0073323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Rubrik4">
    <w:name w:val="heading 4"/>
    <w:basedOn w:val="Normal"/>
    <w:next w:val="Normal"/>
    <w:link w:val="Rubrik4Char"/>
    <w:uiPriority w:val="99"/>
    <w:qFormat/>
    <w:rsid w:val="0073323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Rubrik5">
    <w:name w:val="heading 5"/>
    <w:basedOn w:val="Normal"/>
    <w:next w:val="Normal"/>
    <w:link w:val="Rubrik5Char"/>
    <w:uiPriority w:val="99"/>
    <w:qFormat/>
    <w:rsid w:val="0073323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Rubrik6">
    <w:name w:val="heading 6"/>
    <w:basedOn w:val="Normal"/>
    <w:next w:val="Normal"/>
    <w:link w:val="Rubrik6Char"/>
    <w:uiPriority w:val="99"/>
    <w:qFormat/>
    <w:rsid w:val="0073323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Rubrik7">
    <w:name w:val="heading 7"/>
    <w:basedOn w:val="Normal"/>
    <w:next w:val="Normal"/>
    <w:link w:val="Rubrik7Char"/>
    <w:uiPriority w:val="99"/>
    <w:qFormat/>
    <w:rsid w:val="0073323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Rubrik8">
    <w:name w:val="heading 8"/>
    <w:basedOn w:val="Normal"/>
    <w:next w:val="Normal"/>
    <w:link w:val="Rubrik8Char"/>
    <w:uiPriority w:val="99"/>
    <w:qFormat/>
    <w:rsid w:val="0073323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9"/>
    <w:qFormat/>
    <w:rsid w:val="0073323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9"/>
    <w:locked/>
    <w:rsid w:val="007332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9"/>
    <w:locked/>
    <w:rsid w:val="0073323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9"/>
    <w:locked/>
    <w:rsid w:val="00733239"/>
    <w:rPr>
      <w:rFonts w:ascii="Cambria" w:hAnsi="Cambria" w:cs="Times New Roman"/>
      <w:b/>
      <w:bCs/>
      <w:color w:val="4F81BD"/>
    </w:rPr>
  </w:style>
  <w:style w:type="character" w:customStyle="1" w:styleId="Rubrik4Char">
    <w:name w:val="Rubrik 4 Char"/>
    <w:basedOn w:val="Standardstycketeckensnitt"/>
    <w:link w:val="Rubrik4"/>
    <w:uiPriority w:val="99"/>
    <w:locked/>
    <w:rsid w:val="00733239"/>
    <w:rPr>
      <w:rFonts w:ascii="Cambria" w:hAnsi="Cambria" w:cs="Times New Roman"/>
      <w:b/>
      <w:bCs/>
      <w:i/>
      <w:iCs/>
      <w:color w:val="4F81BD"/>
    </w:rPr>
  </w:style>
  <w:style w:type="character" w:customStyle="1" w:styleId="Rubrik5Char">
    <w:name w:val="Rubrik 5 Char"/>
    <w:basedOn w:val="Standardstycketeckensnitt"/>
    <w:link w:val="Rubrik5"/>
    <w:uiPriority w:val="99"/>
    <w:locked/>
    <w:rsid w:val="00733239"/>
    <w:rPr>
      <w:rFonts w:ascii="Cambria" w:hAnsi="Cambria" w:cs="Times New Roman"/>
      <w:color w:val="243F60"/>
    </w:rPr>
  </w:style>
  <w:style w:type="character" w:customStyle="1" w:styleId="Rubrik6Char">
    <w:name w:val="Rubrik 6 Char"/>
    <w:basedOn w:val="Standardstycketeckensnitt"/>
    <w:link w:val="Rubrik6"/>
    <w:uiPriority w:val="99"/>
    <w:locked/>
    <w:rsid w:val="00733239"/>
    <w:rPr>
      <w:rFonts w:ascii="Cambria" w:hAnsi="Cambria" w:cs="Times New Roman"/>
      <w:i/>
      <w:iCs/>
      <w:color w:val="243F60"/>
    </w:rPr>
  </w:style>
  <w:style w:type="character" w:customStyle="1" w:styleId="Rubrik7Char">
    <w:name w:val="Rubrik 7 Char"/>
    <w:basedOn w:val="Standardstycketeckensnitt"/>
    <w:link w:val="Rubrik7"/>
    <w:uiPriority w:val="99"/>
    <w:locked/>
    <w:rsid w:val="00733239"/>
    <w:rPr>
      <w:rFonts w:ascii="Cambria" w:hAnsi="Cambria" w:cs="Times New Roman"/>
      <w:i/>
      <w:iCs/>
      <w:color w:val="404040"/>
    </w:rPr>
  </w:style>
  <w:style w:type="character" w:customStyle="1" w:styleId="Rubrik8Char">
    <w:name w:val="Rubrik 8 Char"/>
    <w:basedOn w:val="Standardstycketeckensnitt"/>
    <w:link w:val="Rubrik8"/>
    <w:uiPriority w:val="99"/>
    <w:locked/>
    <w:rsid w:val="00733239"/>
    <w:rPr>
      <w:rFonts w:ascii="Cambria" w:hAnsi="Cambria" w:cs="Times New Roman"/>
      <w:color w:val="4F81BD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9"/>
    <w:locked/>
    <w:rsid w:val="00733239"/>
    <w:rPr>
      <w:rFonts w:ascii="Cambria" w:hAnsi="Cambria" w:cs="Times New Roman"/>
      <w:i/>
      <w:iCs/>
      <w:color w:val="404040"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rsid w:val="0086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locked/>
    <w:rsid w:val="0086136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locked/>
    <w:rsid w:val="0086136D"/>
    <w:rPr>
      <w:rFonts w:cs="Times New Roman"/>
    </w:rPr>
  </w:style>
  <w:style w:type="paragraph" w:styleId="Sidfot">
    <w:name w:val="footer"/>
    <w:basedOn w:val="Normal"/>
    <w:link w:val="SidfotChar"/>
    <w:uiPriority w:val="99"/>
    <w:semiHidden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locked/>
    <w:rsid w:val="0086136D"/>
    <w:rPr>
      <w:rFonts w:cs="Times New Roman"/>
    </w:rPr>
  </w:style>
  <w:style w:type="paragraph" w:styleId="Normalwebb">
    <w:name w:val="Normal (Web)"/>
    <w:basedOn w:val="Normal"/>
    <w:uiPriority w:val="99"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rsid w:val="0086136D"/>
    <w:rPr>
      <w:rFonts w:cs="Times New Roman"/>
      <w:color w:val="0000FF"/>
      <w:u w:val="single"/>
    </w:rPr>
  </w:style>
  <w:style w:type="paragraph" w:styleId="Brdtext">
    <w:name w:val="Body Text"/>
    <w:basedOn w:val="Normal"/>
    <w:link w:val="BrdtextChar"/>
    <w:uiPriority w:val="99"/>
    <w:semiHidden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customStyle="1" w:styleId="BrdtextChar">
    <w:name w:val="Brödtext Char"/>
    <w:basedOn w:val="Standardstycketeckensnitt"/>
    <w:link w:val="Brdtext"/>
    <w:uiPriority w:val="99"/>
    <w:semiHidden/>
    <w:locked/>
    <w:rsid w:val="0086136D"/>
    <w:rPr>
      <w:rFonts w:ascii="Times New Roman" w:hAnsi="Times New Roman" w:cs="Times New Roman"/>
      <w:sz w:val="24"/>
      <w:szCs w:val="24"/>
      <w:lang w:eastAsia="sv-SE"/>
    </w:rPr>
  </w:style>
  <w:style w:type="paragraph" w:styleId="Ingetavstnd">
    <w:name w:val="No Spacing"/>
    <w:link w:val="IngetavstndChar"/>
    <w:uiPriority w:val="99"/>
    <w:qFormat/>
    <w:rsid w:val="00733239"/>
    <w:rPr>
      <w:sz w:val="22"/>
      <w:szCs w:val="22"/>
      <w:lang w:val="en-US" w:eastAsia="en-US"/>
    </w:rPr>
  </w:style>
  <w:style w:type="character" w:customStyle="1" w:styleId="IngetavstndChar">
    <w:name w:val="Inget avstånd Char"/>
    <w:basedOn w:val="Standardstycketeckensnitt"/>
    <w:link w:val="Ingetavstnd"/>
    <w:uiPriority w:val="99"/>
    <w:locked/>
    <w:rsid w:val="00E66C31"/>
    <w:rPr>
      <w:sz w:val="22"/>
      <w:szCs w:val="22"/>
      <w:lang w:val="en-US" w:eastAsia="en-US" w:bidi="ar-SA"/>
    </w:rPr>
  </w:style>
  <w:style w:type="paragraph" w:styleId="Liststycke">
    <w:name w:val="List Paragraph"/>
    <w:basedOn w:val="Normal"/>
    <w:uiPriority w:val="99"/>
    <w:qFormat/>
    <w:rsid w:val="00733239"/>
    <w:pPr>
      <w:ind w:left="720"/>
      <w:contextualSpacing/>
    </w:pPr>
  </w:style>
  <w:style w:type="paragraph" w:customStyle="1" w:styleId="Kod">
    <w:name w:val="Kod"/>
    <w:basedOn w:val="Normal"/>
    <w:link w:val="KodChar"/>
    <w:autoRedefine/>
    <w:uiPriority w:val="99"/>
    <w:rsid w:val="006404B0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DBE5F1"/>
      <w:tabs>
        <w:tab w:val="left" w:pos="170"/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 w:line="240" w:lineRule="auto"/>
    </w:pPr>
    <w:rPr>
      <w:rFonts w:ascii="Courier New" w:hAnsi="Courier New" w:cs="Courier New"/>
      <w:sz w:val="16"/>
    </w:rPr>
  </w:style>
  <w:style w:type="table" w:styleId="Tabellrutnt">
    <w:name w:val="Table Grid"/>
    <w:basedOn w:val="Normaltabell"/>
    <w:uiPriority w:val="99"/>
    <w:rsid w:val="006201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dChar">
    <w:name w:val="Kod Char"/>
    <w:basedOn w:val="Standardstycketeckensnitt"/>
    <w:link w:val="Kod"/>
    <w:uiPriority w:val="99"/>
    <w:locked/>
    <w:rsid w:val="006404B0"/>
    <w:rPr>
      <w:rFonts w:ascii="Courier New" w:hAnsi="Courier New" w:cs="Courier New"/>
      <w:sz w:val="22"/>
      <w:szCs w:val="22"/>
      <w:shd w:val="clear" w:color="auto" w:fill="DBE5F1"/>
      <w:lang w:val="en-US" w:eastAsia="en-US"/>
    </w:rPr>
  </w:style>
  <w:style w:type="paragraph" w:styleId="Litteraturfrteckning">
    <w:name w:val="Bibliography"/>
    <w:basedOn w:val="Normal"/>
    <w:next w:val="Normal"/>
    <w:uiPriority w:val="99"/>
    <w:rsid w:val="005D7148"/>
  </w:style>
  <w:style w:type="paragraph" w:styleId="Dokumentversikt">
    <w:name w:val="Document Map"/>
    <w:basedOn w:val="Normal"/>
    <w:link w:val="DokumentversiktChar"/>
    <w:uiPriority w:val="99"/>
    <w:semiHidden/>
    <w:rsid w:val="00E1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locked/>
    <w:rsid w:val="00E13426"/>
    <w:rPr>
      <w:rFonts w:ascii="Tahoma" w:hAnsi="Tahoma" w:cs="Tahoma"/>
      <w:sz w:val="16"/>
      <w:szCs w:val="16"/>
      <w:lang w:eastAsia="en-US"/>
    </w:rPr>
  </w:style>
  <w:style w:type="paragraph" w:styleId="Innehll1">
    <w:name w:val="toc 1"/>
    <w:basedOn w:val="Normal"/>
    <w:next w:val="Normal"/>
    <w:autoRedefine/>
    <w:uiPriority w:val="99"/>
    <w:rsid w:val="00CC5AD2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autoRedefine/>
    <w:uiPriority w:val="99"/>
    <w:rsid w:val="00CC5AD2"/>
    <w:pPr>
      <w:spacing w:before="120" w:after="0"/>
      <w:ind w:left="22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autoRedefine/>
    <w:uiPriority w:val="99"/>
    <w:rsid w:val="00CC5AD2"/>
    <w:pPr>
      <w:spacing w:after="0"/>
      <w:ind w:left="440"/>
    </w:pPr>
    <w:rPr>
      <w:sz w:val="20"/>
      <w:szCs w:val="20"/>
    </w:rPr>
  </w:style>
  <w:style w:type="paragraph" w:styleId="Innehll4">
    <w:name w:val="toc 4"/>
    <w:basedOn w:val="Normal"/>
    <w:next w:val="Normal"/>
    <w:autoRedefine/>
    <w:uiPriority w:val="99"/>
    <w:rsid w:val="00CC5AD2"/>
    <w:pPr>
      <w:spacing w:after="0"/>
      <w:ind w:left="66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99"/>
    <w:rsid w:val="00CC5AD2"/>
    <w:pPr>
      <w:spacing w:after="0"/>
      <w:ind w:left="88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99"/>
    <w:rsid w:val="00CC5AD2"/>
    <w:pPr>
      <w:spacing w:after="0"/>
      <w:ind w:left="11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99"/>
    <w:rsid w:val="00CC5AD2"/>
    <w:pPr>
      <w:spacing w:after="0"/>
      <w:ind w:left="132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99"/>
    <w:rsid w:val="00CC5AD2"/>
    <w:pPr>
      <w:spacing w:after="0"/>
      <w:ind w:left="154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99"/>
    <w:rsid w:val="00CC5AD2"/>
    <w:pPr>
      <w:spacing w:after="0"/>
      <w:ind w:left="1760"/>
    </w:pPr>
    <w:rPr>
      <w:sz w:val="20"/>
      <w:szCs w:val="20"/>
    </w:rPr>
  </w:style>
  <w:style w:type="paragraph" w:styleId="Innehllsfrteckningsrubrik">
    <w:name w:val="TOC Heading"/>
    <w:basedOn w:val="Rubrik1"/>
    <w:next w:val="Normal"/>
    <w:uiPriority w:val="99"/>
    <w:qFormat/>
    <w:rsid w:val="00733239"/>
    <w:pPr>
      <w:outlineLvl w:val="9"/>
    </w:pPr>
  </w:style>
  <w:style w:type="paragraph" w:styleId="Beskrivning">
    <w:name w:val="caption"/>
    <w:basedOn w:val="Normal"/>
    <w:next w:val="Normal"/>
    <w:uiPriority w:val="99"/>
    <w:qFormat/>
    <w:rsid w:val="00733239"/>
    <w:pPr>
      <w:spacing w:line="240" w:lineRule="auto"/>
    </w:pPr>
    <w:rPr>
      <w:b/>
      <w:bCs/>
      <w:color w:val="4F81BD"/>
      <w:sz w:val="18"/>
      <w:szCs w:val="18"/>
    </w:rPr>
  </w:style>
  <w:style w:type="paragraph" w:styleId="Rubrik">
    <w:name w:val="Title"/>
    <w:basedOn w:val="Normal"/>
    <w:next w:val="Normal"/>
    <w:link w:val="RubrikChar"/>
    <w:uiPriority w:val="99"/>
    <w:qFormat/>
    <w:rsid w:val="0073323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99"/>
    <w:locked/>
    <w:rsid w:val="0073323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99"/>
    <w:qFormat/>
    <w:rsid w:val="0073323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99"/>
    <w:locked/>
    <w:rsid w:val="00733239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ark">
    <w:name w:val="Strong"/>
    <w:basedOn w:val="Standardstycketeckensnitt"/>
    <w:uiPriority w:val="99"/>
    <w:qFormat/>
    <w:rsid w:val="00733239"/>
    <w:rPr>
      <w:rFonts w:cs="Times New Roman"/>
      <w:b/>
      <w:bCs/>
    </w:rPr>
  </w:style>
  <w:style w:type="character" w:styleId="Betoning">
    <w:name w:val="Emphasis"/>
    <w:basedOn w:val="Standardstycketeckensnitt"/>
    <w:uiPriority w:val="99"/>
    <w:qFormat/>
    <w:rsid w:val="00733239"/>
    <w:rPr>
      <w:rFonts w:cs="Times New Roman"/>
      <w:i/>
      <w:iCs/>
    </w:rPr>
  </w:style>
  <w:style w:type="paragraph" w:styleId="Citat">
    <w:name w:val="Quote"/>
    <w:basedOn w:val="Normal"/>
    <w:next w:val="Normal"/>
    <w:link w:val="CitatChar"/>
    <w:uiPriority w:val="99"/>
    <w:qFormat/>
    <w:rsid w:val="00733239"/>
    <w:rPr>
      <w:i/>
      <w:iCs/>
      <w:color w:val="000000"/>
    </w:rPr>
  </w:style>
  <w:style w:type="character" w:customStyle="1" w:styleId="CitatChar">
    <w:name w:val="Citat Char"/>
    <w:basedOn w:val="Standardstycketeckensnitt"/>
    <w:link w:val="Citat"/>
    <w:uiPriority w:val="99"/>
    <w:locked/>
    <w:rsid w:val="00733239"/>
    <w:rPr>
      <w:rFonts w:cs="Times New Roman"/>
      <w:i/>
      <w:iCs/>
      <w:color w:val="000000"/>
    </w:rPr>
  </w:style>
  <w:style w:type="paragraph" w:styleId="Starktcitat">
    <w:name w:val="Intense Quote"/>
    <w:basedOn w:val="Normal"/>
    <w:next w:val="Normal"/>
    <w:link w:val="StarktcitatChar"/>
    <w:uiPriority w:val="99"/>
    <w:qFormat/>
    <w:rsid w:val="0073323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arktcitatChar">
    <w:name w:val="Starkt citat Char"/>
    <w:basedOn w:val="Standardstycketeckensnitt"/>
    <w:link w:val="Starktcitat"/>
    <w:uiPriority w:val="99"/>
    <w:locked/>
    <w:rsid w:val="00733239"/>
    <w:rPr>
      <w:rFonts w:cs="Times New Roman"/>
      <w:b/>
      <w:bCs/>
      <w:i/>
      <w:iCs/>
      <w:color w:val="4F81BD"/>
    </w:rPr>
  </w:style>
  <w:style w:type="character" w:styleId="Diskretbetoning">
    <w:name w:val="Subtle Emphasis"/>
    <w:basedOn w:val="Standardstycketeckensnitt"/>
    <w:uiPriority w:val="99"/>
    <w:qFormat/>
    <w:rsid w:val="00733239"/>
    <w:rPr>
      <w:rFonts w:cs="Times New Roman"/>
      <w:i/>
      <w:iCs/>
      <w:color w:val="808080"/>
    </w:rPr>
  </w:style>
  <w:style w:type="character" w:styleId="Starkbetoning">
    <w:name w:val="Intense Emphasis"/>
    <w:basedOn w:val="Standardstycketeckensnitt"/>
    <w:uiPriority w:val="99"/>
    <w:qFormat/>
    <w:rsid w:val="00733239"/>
    <w:rPr>
      <w:rFonts w:cs="Times New Roman"/>
      <w:b/>
      <w:bCs/>
      <w:i/>
      <w:iCs/>
      <w:color w:val="4F81BD"/>
    </w:rPr>
  </w:style>
  <w:style w:type="character" w:styleId="Diskretreferens">
    <w:name w:val="Subtle Reference"/>
    <w:basedOn w:val="Standardstycketeckensnitt"/>
    <w:uiPriority w:val="99"/>
    <w:qFormat/>
    <w:rsid w:val="00733239"/>
    <w:rPr>
      <w:rFonts w:cs="Times New Roman"/>
      <w:smallCaps/>
      <w:color w:val="C0504D"/>
      <w:u w:val="single"/>
    </w:rPr>
  </w:style>
  <w:style w:type="character" w:styleId="Starkreferens">
    <w:name w:val="Intense Reference"/>
    <w:basedOn w:val="Standardstycketeckensnitt"/>
    <w:uiPriority w:val="99"/>
    <w:qFormat/>
    <w:rsid w:val="00733239"/>
    <w:rPr>
      <w:rFonts w:cs="Times New Roman"/>
      <w:b/>
      <w:bCs/>
      <w:smallCaps/>
      <w:color w:val="C0504D"/>
      <w:spacing w:val="5"/>
      <w:u w:val="single"/>
    </w:rPr>
  </w:style>
  <w:style w:type="character" w:styleId="Bokenstitel">
    <w:name w:val="Book Title"/>
    <w:basedOn w:val="Standardstycketeckensnitt"/>
    <w:uiPriority w:val="99"/>
    <w:qFormat/>
    <w:rsid w:val="00733239"/>
    <w:rPr>
      <w:rFonts w:cs="Times New Roman"/>
      <w:b/>
      <w:bCs/>
      <w:smallCaps/>
      <w:spacing w:val="5"/>
    </w:rPr>
  </w:style>
  <w:style w:type="paragraph" w:customStyle="1" w:styleId="HuvudRubrikkurs">
    <w:name w:val="HuvudRubrik_kurs"/>
    <w:basedOn w:val="Rubrik1"/>
    <w:qFormat/>
    <w:rsid w:val="0000799F"/>
    <w:pPr>
      <w:keepLines w:val="0"/>
      <w:spacing w:before="240" w:after="60" w:line="240" w:lineRule="auto"/>
      <w:jc w:val="left"/>
    </w:pPr>
    <w:rPr>
      <w:rFonts w:ascii="Calibri" w:hAnsi="Calibri" w:cs="Arial"/>
      <w:color w:val="215868"/>
      <w:kern w:val="32"/>
      <w:sz w:val="72"/>
      <w:szCs w:val="96"/>
      <w:lang w:val="sv-SE" w:eastAsia="sv-SE"/>
    </w:rPr>
  </w:style>
  <w:style w:type="paragraph" w:customStyle="1" w:styleId="Huvudrubriklabbnamn">
    <w:name w:val="Huvudrubrik_labbnamn"/>
    <w:basedOn w:val="Normal"/>
    <w:link w:val="HuvudrubriklabbnamnChar"/>
    <w:qFormat/>
    <w:rsid w:val="0000799F"/>
    <w:pPr>
      <w:spacing w:after="0" w:line="240" w:lineRule="auto"/>
      <w:jc w:val="left"/>
    </w:pPr>
    <w:rPr>
      <w:rFonts w:ascii="Articulate Extrabold" w:hAnsi="Articulate Extrabold" w:cs="Arial"/>
      <w:b/>
      <w:color w:val="0D0D0D"/>
      <w:sz w:val="36"/>
      <w:szCs w:val="24"/>
      <w:lang w:val="sv-SE" w:eastAsia="sv-SE"/>
    </w:rPr>
  </w:style>
  <w:style w:type="character" w:customStyle="1" w:styleId="HuvudrubriklabbnamnChar">
    <w:name w:val="Huvudrubrik_labbnamn Char"/>
    <w:basedOn w:val="Standardstycketeckensnitt"/>
    <w:link w:val="Huvudrubriklabbnamn"/>
    <w:rsid w:val="0000799F"/>
    <w:rPr>
      <w:rFonts w:ascii="Articulate Extrabold" w:hAnsi="Articulate Extrabold" w:cs="Arial"/>
      <w:b/>
      <w:color w:val="0D0D0D"/>
      <w:sz w:val="36"/>
      <w:szCs w:val="24"/>
      <w:lang w:val="sv-SE" w:eastAsia="sv-SE"/>
    </w:rPr>
  </w:style>
  <w:style w:type="paragraph" w:customStyle="1" w:styleId="Underrubriklabb">
    <w:name w:val="Underrubrik_labb"/>
    <w:basedOn w:val="Rubrik1"/>
    <w:link w:val="UnderrubriklabbChar"/>
    <w:qFormat/>
    <w:rsid w:val="008901B0"/>
    <w:pPr>
      <w:keepLines w:val="0"/>
      <w:spacing w:before="240" w:after="60" w:line="240" w:lineRule="auto"/>
      <w:jc w:val="left"/>
    </w:pPr>
    <w:rPr>
      <w:rFonts w:ascii="Arial" w:hAnsi="Arial" w:cs="Arial"/>
      <w:color w:val="31849B"/>
      <w:kern w:val="32"/>
      <w:sz w:val="32"/>
      <w:szCs w:val="32"/>
      <w:lang w:val="sv-SE" w:eastAsia="sv-SE"/>
    </w:rPr>
  </w:style>
  <w:style w:type="character" w:customStyle="1" w:styleId="UnderrubriklabbChar">
    <w:name w:val="Underrubrik_labb Char"/>
    <w:basedOn w:val="Standardstycketeckensnitt"/>
    <w:link w:val="Underrubriklabb"/>
    <w:rsid w:val="008901B0"/>
    <w:rPr>
      <w:rFonts w:ascii="Arial" w:hAnsi="Arial" w:cs="Arial"/>
      <w:b/>
      <w:bCs/>
      <w:color w:val="31849B"/>
      <w:kern w:val="32"/>
      <w:sz w:val="32"/>
      <w:szCs w:val="32"/>
      <w:lang w:val="sv-SE" w:eastAsia="sv-SE"/>
    </w:rPr>
  </w:style>
  <w:style w:type="paragraph" w:customStyle="1" w:styleId="TGAMall">
    <w:name w:val="TGA Mall"/>
    <w:basedOn w:val="Sidfot"/>
    <w:link w:val="TGAMallChar"/>
    <w:qFormat/>
    <w:rsid w:val="00232E2B"/>
    <w:pPr>
      <w:jc w:val="right"/>
    </w:pPr>
    <w:rPr>
      <w:rFonts w:ascii="Times New Roman" w:hAnsi="Times New Roman"/>
      <w:sz w:val="24"/>
      <w:szCs w:val="24"/>
      <w:lang w:eastAsia="sv-SE"/>
    </w:rPr>
  </w:style>
  <w:style w:type="character" w:customStyle="1" w:styleId="TGAMallChar">
    <w:name w:val="TGA Mall Char"/>
    <w:basedOn w:val="SidfotChar"/>
    <w:link w:val="TGAMall"/>
    <w:rsid w:val="00232E2B"/>
    <w:rPr>
      <w:rFonts w:ascii="Times New Roman" w:hAnsi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21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m1\Desktop\Spelorienterade%20datastrukturer%20och%20algoritmer%20-%20dokumentm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Spelorienterade datastrukturer och algoritmer - dokumentmall.dotx</Template>
  <TotalTime>9192</TotalTime>
  <Pages>1</Pages>
  <Words>215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Spelorienterade Datastrukturer och Algoritmer</vt:lpstr>
    </vt:vector>
  </TitlesOfParts>
  <Company>Hermods AB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Spelorienterade Datastrukturer och Algoritmer</dc:title>
  <dc:creator>Mham1</dc:creator>
  <cp:lastModifiedBy>Magnus Jönsson</cp:lastModifiedBy>
  <cp:revision>35</cp:revision>
  <dcterms:created xsi:type="dcterms:W3CDTF">2016-05-02T08:56:00Z</dcterms:created>
  <dcterms:modified xsi:type="dcterms:W3CDTF">2016-05-31T06:24:00Z</dcterms:modified>
  <cp:category>Kurskompendium</cp:category>
</cp:coreProperties>
</file>