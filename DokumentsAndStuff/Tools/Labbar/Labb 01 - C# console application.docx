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9F" w:rsidRPr="00A25A37" w:rsidRDefault="00125945" w:rsidP="0000799F">
      <w:pPr>
        <w:pStyle w:val="HuvudRubrikkurs"/>
      </w:pPr>
      <w:r>
        <w:t>Tools</w:t>
      </w:r>
    </w:p>
    <w:p w:rsidR="0000799F" w:rsidRPr="00A25A37" w:rsidRDefault="0000799F" w:rsidP="0000799F">
      <w:pPr>
        <w:rPr>
          <w:b/>
          <w:lang w:val="sv-SE"/>
        </w:rPr>
      </w:pPr>
    </w:p>
    <w:p w:rsidR="0000799F" w:rsidRPr="00183D29" w:rsidRDefault="0000799F" w:rsidP="0000799F">
      <w:pPr>
        <w:pStyle w:val="Huvudrubriklabbnamn"/>
      </w:pPr>
      <w:r w:rsidRPr="00183D29">
        <w:t xml:space="preserve">Labb </w:t>
      </w:r>
      <w:r w:rsidR="00125945">
        <w:t>1</w:t>
      </w:r>
      <w:r w:rsidRPr="00183D29">
        <w:t xml:space="preserve"> – </w:t>
      </w:r>
      <w:r w:rsidR="00125945">
        <w:t>C# console application</w:t>
      </w:r>
    </w:p>
    <w:p w:rsidR="008901B0" w:rsidRPr="00183D29" w:rsidRDefault="008901B0" w:rsidP="008901B0">
      <w:pPr>
        <w:pStyle w:val="Underrubriklabb"/>
      </w:pPr>
      <w:r w:rsidRPr="00183D29">
        <w:t>Labbens målsättning</w:t>
      </w:r>
    </w:p>
    <w:p w:rsidR="00D26536" w:rsidRDefault="00125945" w:rsidP="00664C4C">
      <w:pPr>
        <w:jc w:val="left"/>
        <w:rPr>
          <w:lang w:val="sv-SE"/>
        </w:rPr>
      </w:pPr>
      <w:r>
        <w:rPr>
          <w:lang w:val="sv-SE"/>
        </w:rPr>
        <w:t>Eleven ska få en första introduktion till C# med skyddsnät, endast konsollapplikation.</w:t>
      </w:r>
    </w:p>
    <w:p w:rsidR="00D26536" w:rsidRDefault="008901B0" w:rsidP="008901B0">
      <w:pPr>
        <w:pStyle w:val="Rubrik1"/>
        <w:rPr>
          <w:lang w:val="sv-SE"/>
        </w:rPr>
      </w:pPr>
      <w:r>
        <w:rPr>
          <w:color w:val="31849B"/>
          <w:lang w:val="sv-SE"/>
        </w:rPr>
        <w:t>Uppgift</w:t>
      </w:r>
    </w:p>
    <w:p w:rsidR="00A41D6B" w:rsidRDefault="005F3A4C" w:rsidP="00A41D6B">
      <w:pPr>
        <w:jc w:val="left"/>
        <w:rPr>
          <w:lang w:val="sv-SE"/>
        </w:rPr>
      </w:pPr>
      <w:r>
        <w:rPr>
          <w:lang w:val="sv-SE"/>
        </w:rPr>
        <w:t xml:space="preserve">Skriv ett enkelt </w:t>
      </w:r>
      <w:r w:rsidR="00A41D6B">
        <w:rPr>
          <w:lang w:val="sv-SE"/>
        </w:rPr>
        <w:t xml:space="preserve">turbaserat </w:t>
      </w:r>
      <w:r>
        <w:rPr>
          <w:lang w:val="sv-SE"/>
        </w:rPr>
        <w:t>spel i konsollen i C#.</w:t>
      </w:r>
      <w:r>
        <w:rPr>
          <w:lang w:val="sv-SE"/>
        </w:rPr>
        <w:br/>
        <w:t>Ni ska skriva en liten textbaserad gamedev-simulator.</w:t>
      </w:r>
      <w:r w:rsidR="005D077F">
        <w:rPr>
          <w:lang w:val="sv-SE"/>
        </w:rPr>
        <w:br/>
      </w:r>
      <w:r w:rsidR="00A41D6B">
        <w:rPr>
          <w:lang w:val="sv-SE"/>
        </w:rPr>
        <w:t>Som vanligt får ni jobba i par.</w:t>
      </w:r>
      <w:r w:rsidR="00A34256">
        <w:rPr>
          <w:lang w:val="sv-SE"/>
        </w:rPr>
        <w:br/>
      </w:r>
      <w:r w:rsidR="00A41D6B">
        <w:rPr>
          <w:lang w:val="sv-SE"/>
        </w:rPr>
        <w:br/>
        <w:t>I spelet har man ett litet indieföretag som har:</w:t>
      </w:r>
      <w:r w:rsidR="00A41D6B">
        <w:rPr>
          <w:lang w:val="sv-SE"/>
        </w:rPr>
        <w:br/>
      </w:r>
      <w:r w:rsidR="00A41D6B" w:rsidRPr="00A41D6B">
        <w:rPr>
          <w:b/>
          <w:lang w:val="sv-SE"/>
        </w:rPr>
        <w:t>* Arbetare som har löner</w:t>
      </w:r>
    </w:p>
    <w:p w:rsidR="00A41D6B" w:rsidRDefault="00A41D6B" w:rsidP="00A41D6B">
      <w:pPr>
        <w:ind w:left="1304"/>
        <w:jc w:val="left"/>
        <w:rPr>
          <w:lang w:val="sv-SE"/>
        </w:rPr>
      </w:pPr>
      <w:r>
        <w:rPr>
          <w:lang w:val="sv-SE"/>
        </w:rPr>
        <w:t xml:space="preserve">- Varje arbetare har en skillevel också. Högre skillevel kostar mer pengar per månad. </w:t>
      </w:r>
      <w:r>
        <w:rPr>
          <w:lang w:val="sv-SE"/>
        </w:rPr>
        <w:br/>
        <w:t>- Man kan när som helst anställa en ny arbetare. Förslag är att randomiza fram ett antal man kan välja mellan.</w:t>
      </w:r>
    </w:p>
    <w:p w:rsidR="00A41D6B" w:rsidRPr="00A41D6B" w:rsidRDefault="00A41D6B" w:rsidP="00A41D6B">
      <w:pPr>
        <w:ind w:firstLine="1304"/>
        <w:jc w:val="left"/>
        <w:rPr>
          <w:b/>
          <w:lang w:val="sv-SE"/>
        </w:rPr>
      </w:pPr>
      <w:r>
        <w:rPr>
          <w:lang w:val="sv-SE"/>
        </w:rPr>
        <w:br/>
      </w:r>
      <w:r w:rsidRPr="00A41D6B">
        <w:rPr>
          <w:b/>
          <w:lang w:val="sv-SE"/>
        </w:rPr>
        <w:t>* Släppta titlar som drar in pengar (mest vid release, sen minskar det)</w:t>
      </w:r>
    </w:p>
    <w:p w:rsidR="00A41D6B" w:rsidRDefault="00A41D6B" w:rsidP="00A41D6B">
      <w:pPr>
        <w:ind w:left="1304"/>
        <w:jc w:val="left"/>
        <w:rPr>
          <w:lang w:val="sv-SE"/>
        </w:rPr>
      </w:pPr>
      <w:r>
        <w:rPr>
          <w:lang w:val="sv-SE"/>
        </w:rPr>
        <w:t>- Man kan välja att starta ett nytt projekt och delegera ett antal anställda på det.</w:t>
      </w:r>
      <w:r w:rsidR="00DD37C5">
        <w:rPr>
          <w:lang w:val="sv-SE"/>
        </w:rPr>
        <w:br/>
        <w:t>- Varje spel har en procenträknare som visar hur klart det är.</w:t>
      </w:r>
      <w:r>
        <w:rPr>
          <w:lang w:val="sv-SE"/>
        </w:rPr>
        <w:br/>
        <w:t>- När man startar ett nytt projekt kan man välja en svårighetsgrad på det. Destu svår</w:t>
      </w:r>
      <w:r w:rsidR="00DD37C5">
        <w:rPr>
          <w:lang w:val="sv-SE"/>
        </w:rPr>
        <w:t>are det är, destu långsammare blir spelet färdigt. Den totala summan av alla ens anställda skillevel avgör hur snabbt procentmätaren rör sig.</w:t>
      </w:r>
      <w:r w:rsidR="00DD37C5">
        <w:rPr>
          <w:lang w:val="sv-SE"/>
        </w:rPr>
        <w:br/>
        <w:t>- När ett spel är färdigt får det ett metascore som är baserat på dess svårighetsgrad. Hur mycket pengar man drar in på spelet påverkas av ett spels metascore.</w:t>
      </w:r>
      <w:r w:rsidR="00DD37C5">
        <w:rPr>
          <w:lang w:val="sv-SE"/>
        </w:rPr>
        <w:br/>
        <w:t xml:space="preserve">- </w:t>
      </w:r>
      <w:r w:rsidR="00E443FB">
        <w:rPr>
          <w:lang w:val="sv-SE"/>
        </w:rPr>
        <w:t>Man kan välja att släppa spel tidigare än 100%, metascoren minskar då.</w:t>
      </w:r>
      <w:r>
        <w:rPr>
          <w:lang w:val="sv-SE"/>
        </w:rPr>
        <w:br/>
        <w:t>- Det går att ha igång flera titlar samtidigt.</w:t>
      </w:r>
    </w:p>
    <w:p w:rsidR="00A41D6B" w:rsidRPr="00A41D6B" w:rsidRDefault="00A41D6B" w:rsidP="00A41D6B">
      <w:pPr>
        <w:jc w:val="left"/>
        <w:rPr>
          <w:b/>
          <w:lang w:val="sv-SE"/>
        </w:rPr>
      </w:pPr>
      <w:r>
        <w:rPr>
          <w:lang w:val="sv-SE"/>
        </w:rPr>
        <w:br/>
      </w:r>
      <w:r w:rsidRPr="00A41D6B">
        <w:rPr>
          <w:b/>
          <w:lang w:val="sv-SE"/>
        </w:rPr>
        <w:t>* Pengar i företaget</w:t>
      </w:r>
    </w:p>
    <w:p w:rsidR="00A41D6B" w:rsidRDefault="00A41D6B" w:rsidP="00A41D6B">
      <w:pPr>
        <w:ind w:left="1304"/>
        <w:jc w:val="left"/>
        <w:rPr>
          <w:lang w:val="sv-SE"/>
        </w:rPr>
      </w:pPr>
      <w:r>
        <w:rPr>
          <w:lang w:val="sv-SE"/>
        </w:rPr>
        <w:t>- Inkomster och utkomster beräknas varje måndag/runda.</w:t>
      </w:r>
      <w:r>
        <w:rPr>
          <w:lang w:val="sv-SE"/>
        </w:rPr>
        <w:br/>
        <w:t>- Tar pengarna slut blir man game over</w:t>
      </w:r>
      <w:r>
        <w:rPr>
          <w:lang w:val="sv-SE"/>
        </w:rPr>
        <w:br/>
        <w:t>- Man börjar med en summa som ni själv bestämmer.</w:t>
      </w:r>
    </w:p>
    <w:p w:rsidR="00A41D6B" w:rsidRPr="00A41D6B" w:rsidRDefault="000006EC" w:rsidP="00A41D6B">
      <w:pPr>
        <w:jc w:val="left"/>
        <w:rPr>
          <w:b/>
          <w:lang w:val="sv-SE"/>
        </w:rPr>
      </w:pPr>
      <w:r>
        <w:rPr>
          <w:lang w:val="sv-SE"/>
        </w:rPr>
        <w:br/>
      </w:r>
      <w:r>
        <w:rPr>
          <w:lang w:val="sv-SE"/>
        </w:rPr>
        <w:br/>
      </w:r>
      <w:r w:rsidR="00A41D6B">
        <w:rPr>
          <w:lang w:val="sv-SE"/>
        </w:rPr>
        <w:lastRenderedPageBreak/>
        <w:br/>
      </w:r>
      <w:r w:rsidR="00A41D6B" w:rsidRPr="00A41D6B">
        <w:rPr>
          <w:b/>
          <w:lang w:val="sv-SE"/>
        </w:rPr>
        <w:t>* Lokalutrymme som kostar pengar</w:t>
      </w:r>
    </w:p>
    <w:p w:rsidR="00A41D6B" w:rsidRDefault="00A41D6B" w:rsidP="00A41D6B">
      <w:pPr>
        <w:jc w:val="left"/>
        <w:rPr>
          <w:lang w:val="sv-SE"/>
        </w:rPr>
      </w:pPr>
      <w:r>
        <w:rPr>
          <w:lang w:val="sv-SE"/>
        </w:rPr>
        <w:tab/>
        <w:t>- Om man inte har tillräckligt med utrymme kan man inte anställa fler.</w:t>
      </w:r>
      <w:r>
        <w:rPr>
          <w:lang w:val="sv-SE"/>
        </w:rPr>
        <w:br/>
      </w:r>
      <w:r>
        <w:rPr>
          <w:lang w:val="sv-SE"/>
        </w:rPr>
        <w:tab/>
        <w:t>- Större yta kostar mer pengar per månad</w:t>
      </w:r>
      <w:r>
        <w:rPr>
          <w:lang w:val="sv-SE"/>
        </w:rPr>
        <w:br/>
      </w:r>
    </w:p>
    <w:p w:rsidR="00A41D6B" w:rsidRPr="00A41D6B" w:rsidRDefault="00A41D6B" w:rsidP="00A41D6B">
      <w:pPr>
        <w:jc w:val="left"/>
        <w:rPr>
          <w:b/>
          <w:lang w:val="sv-SE"/>
        </w:rPr>
      </w:pPr>
      <w:r w:rsidRPr="00A41D6B">
        <w:rPr>
          <w:b/>
          <w:lang w:val="sv-SE"/>
        </w:rPr>
        <w:t>* Reklam</w:t>
      </w:r>
    </w:p>
    <w:p w:rsidR="00A41D6B" w:rsidRDefault="00A41D6B" w:rsidP="00A41D6B">
      <w:pPr>
        <w:jc w:val="left"/>
        <w:rPr>
          <w:lang w:val="sv-SE"/>
        </w:rPr>
      </w:pPr>
      <w:r>
        <w:rPr>
          <w:lang w:val="sv-SE"/>
        </w:rPr>
        <w:tab/>
        <w:t>- Kan köpas för pengar och kan öka försäljning på ett specifikt spel</w:t>
      </w:r>
    </w:p>
    <w:p w:rsidR="00A41D6B" w:rsidRDefault="00A41D6B" w:rsidP="00A41D6B">
      <w:pPr>
        <w:jc w:val="left"/>
        <w:rPr>
          <w:lang w:val="sv-SE"/>
        </w:rPr>
      </w:pPr>
      <w:r>
        <w:rPr>
          <w:lang w:val="sv-SE"/>
        </w:rPr>
        <w:tab/>
      </w:r>
    </w:p>
    <w:p w:rsidR="00D26536" w:rsidRPr="005F3A4C" w:rsidRDefault="005F3A4C" w:rsidP="000006EC">
      <w:pPr>
        <w:jc w:val="left"/>
        <w:rPr>
          <w:lang w:val="sv-SE"/>
        </w:rPr>
      </w:pPr>
      <w:r>
        <w:rPr>
          <w:lang w:val="sv-SE"/>
        </w:rPr>
        <w:t>Se till att kolla hur man använder bla:</w:t>
      </w:r>
      <w:r>
        <w:rPr>
          <w:lang w:val="sv-SE"/>
        </w:rPr>
        <w:br/>
        <w:t>- Containers</w:t>
      </w:r>
      <w:r>
        <w:rPr>
          <w:lang w:val="sv-SE"/>
        </w:rPr>
        <w:br/>
        <w:t>- Klasser</w:t>
      </w:r>
      <w:r>
        <w:rPr>
          <w:lang w:val="sv-SE"/>
        </w:rPr>
        <w:br/>
        <w:t>- Arv</w:t>
      </w:r>
      <w:r>
        <w:rPr>
          <w:lang w:val="sv-SE"/>
        </w:rPr>
        <w:br/>
        <w:t>- Properties</w:t>
      </w:r>
      <w:r>
        <w:rPr>
          <w:lang w:val="sv-SE"/>
        </w:rPr>
        <w:br/>
        <w:t>- Delegates (om ni får in det någonstans)</w:t>
      </w:r>
      <w:r w:rsidR="00833959" w:rsidRPr="005F3A4C">
        <w:rPr>
          <w:lang w:val="sv-SE"/>
        </w:rPr>
        <w:br/>
      </w:r>
    </w:p>
    <w:sectPr w:rsidR="00D26536" w:rsidRPr="005F3A4C" w:rsidSect="00A9510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7C5" w:rsidRDefault="00DD37C5" w:rsidP="0086136D">
      <w:pPr>
        <w:spacing w:after="0" w:line="240" w:lineRule="auto"/>
      </w:pPr>
      <w:r>
        <w:separator/>
      </w:r>
    </w:p>
  </w:endnote>
  <w:endnote w:type="continuationSeparator" w:id="0">
    <w:p w:rsidR="00DD37C5" w:rsidRDefault="00DD37C5" w:rsidP="008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ticulate Extrabold">
    <w:panose1 w:val="02000503050000020004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7C5" w:rsidRDefault="00DD37C5" w:rsidP="00426BF3">
    <w:pPr>
      <w:pStyle w:val="TGAMall"/>
      <w:jc w:val="left"/>
    </w:pPr>
    <w:r>
      <w:rPr>
        <w:noProof/>
        <w:lang w:val="sv-S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1.15pt;margin-top:6pt;width:259.6pt;height:57.85pt;z-index:251660288;mso-wrap-style:none;mso-width-percent:400;mso-height-percent:200;mso-width-percent:400;mso-height-percent:200;mso-width-relative:margin;mso-height-relative:margin" strokecolor="white" strokeweight=".25pt">
          <v:textbox style="mso-next-textbox:#_x0000_s2049;mso-fit-shape-to-text:t">
            <w:txbxContent>
              <w:p w:rsidR="00DD37C5" w:rsidRDefault="00DD37C5" w:rsidP="00426BF3">
                <w:pPr>
                  <w:rPr>
                    <w:lang w:val="sv-SE"/>
                  </w:rPr>
                </w:pPr>
                <w:r w:rsidRPr="00607909">
                  <w:rPr>
                    <w:lang w:val="sv-SE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245.2pt;height:38.05pt">
                      <v:imagedata r:id="rId1" o:title="TGA-color web"/>
                    </v:shape>
                  </w:pict>
                </w:r>
              </w:p>
            </w:txbxContent>
          </v:textbox>
        </v:shape>
      </w:pict>
    </w:r>
  </w:p>
  <w:p w:rsidR="00DD37C5" w:rsidRDefault="00DD37C5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7C5" w:rsidRDefault="00DD37C5" w:rsidP="0086136D">
      <w:pPr>
        <w:spacing w:after="0" w:line="240" w:lineRule="auto"/>
      </w:pPr>
      <w:r>
        <w:separator/>
      </w:r>
    </w:p>
  </w:footnote>
  <w:footnote w:type="continuationSeparator" w:id="0">
    <w:p w:rsidR="00DD37C5" w:rsidRDefault="00DD37C5" w:rsidP="008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0A0"/>
    </w:tblPr>
    <w:tblGrid>
      <w:gridCol w:w="2235"/>
      <w:gridCol w:w="6520"/>
      <w:gridCol w:w="533"/>
    </w:tblGrid>
    <w:tr w:rsidR="00DD37C5" w:rsidRPr="00D803EC" w:rsidTr="00D803EC">
      <w:tc>
        <w:tcPr>
          <w:tcW w:w="1203" w:type="pct"/>
          <w:vAlign w:val="bottom"/>
        </w:tcPr>
        <w:p w:rsidR="00DD37C5" w:rsidRPr="00D803EC" w:rsidRDefault="00DD37C5" w:rsidP="001151E1">
          <w:pPr>
            <w:pStyle w:val="Rubrik4"/>
          </w:pPr>
        </w:p>
      </w:tc>
      <w:tc>
        <w:tcPr>
          <w:tcW w:w="3510" w:type="pct"/>
          <w:vAlign w:val="bottom"/>
        </w:tcPr>
        <w:p w:rsidR="00DD37C5" w:rsidRPr="00D803EC" w:rsidRDefault="00DD37C5" w:rsidP="00B83BD4">
          <w:pPr>
            <w:pStyle w:val="Rubrik4"/>
          </w:pPr>
        </w:p>
      </w:tc>
      <w:tc>
        <w:tcPr>
          <w:tcW w:w="287" w:type="pct"/>
          <w:vAlign w:val="bottom"/>
        </w:tcPr>
        <w:p w:rsidR="00DD37C5" w:rsidRPr="00D803EC" w:rsidRDefault="00DD37C5" w:rsidP="00B83BD4">
          <w:pPr>
            <w:pStyle w:val="Rubrik4"/>
          </w:pPr>
        </w:p>
      </w:tc>
    </w:tr>
  </w:tbl>
  <w:p w:rsidR="00DD37C5" w:rsidRPr="00786E71" w:rsidRDefault="00DD37C5" w:rsidP="00620173">
    <w:pPr>
      <w:pStyle w:val="Sidhuvud"/>
      <w:tabs>
        <w:tab w:val="clear" w:pos="453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3C5"/>
    <w:multiLevelType w:val="multilevel"/>
    <w:tmpl w:val="4AB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35661"/>
    <w:multiLevelType w:val="multilevel"/>
    <w:tmpl w:val="294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432D9"/>
    <w:multiLevelType w:val="hybridMultilevel"/>
    <w:tmpl w:val="ADE0DAF4"/>
    <w:lvl w:ilvl="0" w:tplc="D576A0C2">
      <w:start w:val="2"/>
      <w:numFmt w:val="bullet"/>
      <w:lvlText w:val=""/>
      <w:lvlJc w:val="left"/>
      <w:pPr>
        <w:tabs>
          <w:tab w:val="num" w:pos="1305"/>
        </w:tabs>
        <w:ind w:left="1305" w:hanging="945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100901"/>
    <w:multiLevelType w:val="hybridMultilevel"/>
    <w:tmpl w:val="41FE1A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A6200"/>
    <w:multiLevelType w:val="hybridMultilevel"/>
    <w:tmpl w:val="C4EE808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F335A"/>
    <w:multiLevelType w:val="hybridMultilevel"/>
    <w:tmpl w:val="A0208DC8"/>
    <w:lvl w:ilvl="0" w:tplc="89CCEFD0">
      <w:start w:val="1"/>
      <w:numFmt w:val="decimal"/>
      <w:lvlText w:val="%1."/>
      <w:lvlJc w:val="left"/>
      <w:pPr>
        <w:tabs>
          <w:tab w:val="num" w:pos="1665"/>
        </w:tabs>
        <w:ind w:left="1665" w:hanging="1305"/>
      </w:pPr>
      <w:rPr>
        <w:rFonts w:cs="Times New Roman"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9A660B5"/>
    <w:multiLevelType w:val="hybridMultilevel"/>
    <w:tmpl w:val="B4407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32ABF"/>
    <w:multiLevelType w:val="hybridMultilevel"/>
    <w:tmpl w:val="3CEA4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80E13"/>
    <w:multiLevelType w:val="multilevel"/>
    <w:tmpl w:val="42D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A97B7A"/>
    <w:multiLevelType w:val="multilevel"/>
    <w:tmpl w:val="78E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4F53EB"/>
    <w:multiLevelType w:val="multilevel"/>
    <w:tmpl w:val="2EB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E8241B"/>
    <w:multiLevelType w:val="multilevel"/>
    <w:tmpl w:val="D7D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255C6"/>
    <w:multiLevelType w:val="multilevel"/>
    <w:tmpl w:val="B85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F904B4"/>
    <w:multiLevelType w:val="hybridMultilevel"/>
    <w:tmpl w:val="328C8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31EC6"/>
    <w:multiLevelType w:val="hybridMultilevel"/>
    <w:tmpl w:val="A2169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40BD9"/>
    <w:multiLevelType w:val="multilevel"/>
    <w:tmpl w:val="025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C260334"/>
    <w:multiLevelType w:val="hybridMultilevel"/>
    <w:tmpl w:val="FF7A9760"/>
    <w:lvl w:ilvl="0" w:tplc="C2B421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044E26"/>
    <w:multiLevelType w:val="multilevel"/>
    <w:tmpl w:val="BDE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9"/>
  </w:num>
  <w:num w:numId="5">
    <w:abstractNumId w:val="8"/>
  </w:num>
  <w:num w:numId="6">
    <w:abstractNumId w:val="11"/>
  </w:num>
  <w:num w:numId="7">
    <w:abstractNumId w:val="0"/>
  </w:num>
  <w:num w:numId="8">
    <w:abstractNumId w:val="1"/>
  </w:num>
  <w:num w:numId="9">
    <w:abstractNumId w:val="17"/>
  </w:num>
  <w:num w:numId="10">
    <w:abstractNumId w:val="16"/>
  </w:num>
  <w:num w:numId="11">
    <w:abstractNumId w:val="13"/>
  </w:num>
  <w:num w:numId="12">
    <w:abstractNumId w:val="7"/>
  </w:num>
  <w:num w:numId="13">
    <w:abstractNumId w:val="14"/>
  </w:num>
  <w:num w:numId="14">
    <w:abstractNumId w:val="3"/>
  </w:num>
  <w:num w:numId="15">
    <w:abstractNumId w:val="5"/>
  </w:num>
  <w:num w:numId="16">
    <w:abstractNumId w:val="2"/>
  </w:num>
  <w:num w:numId="17">
    <w:abstractNumId w:val="6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ttachedTemplate r:id="rId1"/>
  <w:doNotTrackMoves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51E1"/>
    <w:rsid w:val="000006EC"/>
    <w:rsid w:val="0000799F"/>
    <w:rsid w:val="00012E38"/>
    <w:rsid w:val="00110962"/>
    <w:rsid w:val="0011200C"/>
    <w:rsid w:val="001151E1"/>
    <w:rsid w:val="0012479E"/>
    <w:rsid w:val="00125945"/>
    <w:rsid w:val="001406B7"/>
    <w:rsid w:val="001635E3"/>
    <w:rsid w:val="001A4828"/>
    <w:rsid w:val="001C4185"/>
    <w:rsid w:val="001C55BB"/>
    <w:rsid w:val="001D4FE2"/>
    <w:rsid w:val="001E3919"/>
    <w:rsid w:val="001F2501"/>
    <w:rsid w:val="001F5521"/>
    <w:rsid w:val="0020089A"/>
    <w:rsid w:val="0020341E"/>
    <w:rsid w:val="00213A1D"/>
    <w:rsid w:val="00217CF1"/>
    <w:rsid w:val="00221561"/>
    <w:rsid w:val="00232E2B"/>
    <w:rsid w:val="00255CEB"/>
    <w:rsid w:val="0027228E"/>
    <w:rsid w:val="00291B5D"/>
    <w:rsid w:val="00296A62"/>
    <w:rsid w:val="002C1237"/>
    <w:rsid w:val="00340393"/>
    <w:rsid w:val="0035075B"/>
    <w:rsid w:val="003560EC"/>
    <w:rsid w:val="0037363D"/>
    <w:rsid w:val="00377174"/>
    <w:rsid w:val="003B0A03"/>
    <w:rsid w:val="0040777E"/>
    <w:rsid w:val="00417C3B"/>
    <w:rsid w:val="00426BF3"/>
    <w:rsid w:val="00456AF9"/>
    <w:rsid w:val="00483903"/>
    <w:rsid w:val="00485C21"/>
    <w:rsid w:val="00491E3F"/>
    <w:rsid w:val="004A287E"/>
    <w:rsid w:val="004F26A7"/>
    <w:rsid w:val="00523783"/>
    <w:rsid w:val="00575FDD"/>
    <w:rsid w:val="005861F0"/>
    <w:rsid w:val="005A4A60"/>
    <w:rsid w:val="005D077F"/>
    <w:rsid w:val="005D7148"/>
    <w:rsid w:val="005F3124"/>
    <w:rsid w:val="005F3A4C"/>
    <w:rsid w:val="00607909"/>
    <w:rsid w:val="00620173"/>
    <w:rsid w:val="006404B0"/>
    <w:rsid w:val="00664C4C"/>
    <w:rsid w:val="00680123"/>
    <w:rsid w:val="006A46DD"/>
    <w:rsid w:val="006A4B6F"/>
    <w:rsid w:val="006B7D05"/>
    <w:rsid w:val="006E3697"/>
    <w:rsid w:val="006F027B"/>
    <w:rsid w:val="007135BA"/>
    <w:rsid w:val="00715C9F"/>
    <w:rsid w:val="00733239"/>
    <w:rsid w:val="007623F5"/>
    <w:rsid w:val="00776024"/>
    <w:rsid w:val="00786E71"/>
    <w:rsid w:val="007975F9"/>
    <w:rsid w:val="007E0E67"/>
    <w:rsid w:val="007F56FC"/>
    <w:rsid w:val="00833959"/>
    <w:rsid w:val="0086136D"/>
    <w:rsid w:val="00881ADF"/>
    <w:rsid w:val="008901B0"/>
    <w:rsid w:val="00900BFE"/>
    <w:rsid w:val="00913261"/>
    <w:rsid w:val="00921BE2"/>
    <w:rsid w:val="009B606E"/>
    <w:rsid w:val="009C5618"/>
    <w:rsid w:val="009E20E7"/>
    <w:rsid w:val="00A34256"/>
    <w:rsid w:val="00A41D6B"/>
    <w:rsid w:val="00A95109"/>
    <w:rsid w:val="00AD7B02"/>
    <w:rsid w:val="00B06C10"/>
    <w:rsid w:val="00B2529E"/>
    <w:rsid w:val="00B81160"/>
    <w:rsid w:val="00B83BD4"/>
    <w:rsid w:val="00BB0442"/>
    <w:rsid w:val="00BB5BFB"/>
    <w:rsid w:val="00BF3899"/>
    <w:rsid w:val="00C253FC"/>
    <w:rsid w:val="00C47D41"/>
    <w:rsid w:val="00C756D3"/>
    <w:rsid w:val="00CB1141"/>
    <w:rsid w:val="00CC0D36"/>
    <w:rsid w:val="00CC5AD2"/>
    <w:rsid w:val="00CF36CD"/>
    <w:rsid w:val="00D05B83"/>
    <w:rsid w:val="00D05E86"/>
    <w:rsid w:val="00D224D9"/>
    <w:rsid w:val="00D26536"/>
    <w:rsid w:val="00D54105"/>
    <w:rsid w:val="00D803EC"/>
    <w:rsid w:val="00DC2C56"/>
    <w:rsid w:val="00DD37C5"/>
    <w:rsid w:val="00E13426"/>
    <w:rsid w:val="00E30627"/>
    <w:rsid w:val="00E33F60"/>
    <w:rsid w:val="00E443FB"/>
    <w:rsid w:val="00E63E28"/>
    <w:rsid w:val="00E66C31"/>
    <w:rsid w:val="00F030B8"/>
    <w:rsid w:val="00F04DD3"/>
    <w:rsid w:val="00F45A80"/>
    <w:rsid w:val="00F64F09"/>
    <w:rsid w:val="00F858B4"/>
    <w:rsid w:val="00F86376"/>
    <w:rsid w:val="00FA5311"/>
    <w:rsid w:val="00FF3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C0D36"/>
    <w:pPr>
      <w:spacing w:after="200" w:line="276" w:lineRule="auto"/>
      <w:jc w:val="both"/>
    </w:pPr>
    <w:rPr>
      <w:sz w:val="22"/>
      <w:szCs w:val="22"/>
      <w:lang w:val="en-US" w:eastAsia="en-US"/>
    </w:rPr>
  </w:style>
  <w:style w:type="paragraph" w:styleId="Rubrik1">
    <w:name w:val="heading 1"/>
    <w:basedOn w:val="Normal"/>
    <w:next w:val="Normal"/>
    <w:link w:val="Rubrik1Char"/>
    <w:uiPriority w:val="99"/>
    <w:qFormat/>
    <w:rsid w:val="0073323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9"/>
    <w:qFormat/>
    <w:rsid w:val="0073323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9"/>
    <w:qFormat/>
    <w:rsid w:val="0073323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Rubrik4">
    <w:name w:val="heading 4"/>
    <w:basedOn w:val="Normal"/>
    <w:next w:val="Normal"/>
    <w:link w:val="Rubrik4Char"/>
    <w:uiPriority w:val="99"/>
    <w:qFormat/>
    <w:rsid w:val="0073323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Rubrik5">
    <w:name w:val="heading 5"/>
    <w:basedOn w:val="Normal"/>
    <w:next w:val="Normal"/>
    <w:link w:val="Rubrik5Char"/>
    <w:uiPriority w:val="99"/>
    <w:qFormat/>
    <w:rsid w:val="0073323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Rubrik6">
    <w:name w:val="heading 6"/>
    <w:basedOn w:val="Normal"/>
    <w:next w:val="Normal"/>
    <w:link w:val="Rubrik6Char"/>
    <w:uiPriority w:val="99"/>
    <w:qFormat/>
    <w:rsid w:val="0073323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Rubrik7">
    <w:name w:val="heading 7"/>
    <w:basedOn w:val="Normal"/>
    <w:next w:val="Normal"/>
    <w:link w:val="Rubrik7Char"/>
    <w:uiPriority w:val="99"/>
    <w:qFormat/>
    <w:rsid w:val="0073323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Rubrik8">
    <w:name w:val="heading 8"/>
    <w:basedOn w:val="Normal"/>
    <w:next w:val="Normal"/>
    <w:link w:val="Rubrik8Char"/>
    <w:uiPriority w:val="99"/>
    <w:qFormat/>
    <w:rsid w:val="0073323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9"/>
    <w:qFormat/>
    <w:rsid w:val="0073323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9"/>
    <w:locked/>
    <w:rsid w:val="007332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9"/>
    <w:locked/>
    <w:rsid w:val="0073323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9"/>
    <w:locked/>
    <w:rsid w:val="00733239"/>
    <w:rPr>
      <w:rFonts w:ascii="Cambria" w:hAnsi="Cambria" w:cs="Times New Roman"/>
      <w:b/>
      <w:bCs/>
      <w:color w:val="4F81BD"/>
    </w:rPr>
  </w:style>
  <w:style w:type="character" w:customStyle="1" w:styleId="Rubrik4Char">
    <w:name w:val="Rubrik 4 Char"/>
    <w:basedOn w:val="Standardstycketeckensnitt"/>
    <w:link w:val="Rubrik4"/>
    <w:uiPriority w:val="99"/>
    <w:locked/>
    <w:rsid w:val="00733239"/>
    <w:rPr>
      <w:rFonts w:ascii="Cambria" w:hAnsi="Cambria" w:cs="Times New Roman"/>
      <w:b/>
      <w:bCs/>
      <w:i/>
      <w:iCs/>
      <w:color w:val="4F81BD"/>
    </w:rPr>
  </w:style>
  <w:style w:type="character" w:customStyle="1" w:styleId="Rubrik5Char">
    <w:name w:val="Rubrik 5 Char"/>
    <w:basedOn w:val="Standardstycketeckensnitt"/>
    <w:link w:val="Rubrik5"/>
    <w:uiPriority w:val="99"/>
    <w:locked/>
    <w:rsid w:val="00733239"/>
    <w:rPr>
      <w:rFonts w:ascii="Cambria" w:hAnsi="Cambria" w:cs="Times New Roman"/>
      <w:color w:val="243F60"/>
    </w:rPr>
  </w:style>
  <w:style w:type="character" w:customStyle="1" w:styleId="Rubrik6Char">
    <w:name w:val="Rubrik 6 Char"/>
    <w:basedOn w:val="Standardstycketeckensnitt"/>
    <w:link w:val="Rubrik6"/>
    <w:uiPriority w:val="99"/>
    <w:locked/>
    <w:rsid w:val="00733239"/>
    <w:rPr>
      <w:rFonts w:ascii="Cambria" w:hAnsi="Cambria" w:cs="Times New Roman"/>
      <w:i/>
      <w:iCs/>
      <w:color w:val="243F60"/>
    </w:rPr>
  </w:style>
  <w:style w:type="character" w:customStyle="1" w:styleId="Rubrik7Char">
    <w:name w:val="Rubrik 7 Char"/>
    <w:basedOn w:val="Standardstycketeckensnitt"/>
    <w:link w:val="Rubrik7"/>
    <w:uiPriority w:val="99"/>
    <w:locked/>
    <w:rsid w:val="00733239"/>
    <w:rPr>
      <w:rFonts w:ascii="Cambria" w:hAnsi="Cambria" w:cs="Times New Roman"/>
      <w:i/>
      <w:iCs/>
      <w:color w:val="404040"/>
    </w:rPr>
  </w:style>
  <w:style w:type="character" w:customStyle="1" w:styleId="Rubrik8Char">
    <w:name w:val="Rubrik 8 Char"/>
    <w:basedOn w:val="Standardstycketeckensnitt"/>
    <w:link w:val="Rubrik8"/>
    <w:uiPriority w:val="99"/>
    <w:locked/>
    <w:rsid w:val="00733239"/>
    <w:rPr>
      <w:rFonts w:ascii="Cambria" w:hAnsi="Cambria" w:cs="Times New Roman"/>
      <w:color w:val="4F81BD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9"/>
    <w:locked/>
    <w:rsid w:val="00733239"/>
    <w:rPr>
      <w:rFonts w:ascii="Cambria" w:hAnsi="Cambria" w:cs="Times New Roman"/>
      <w:i/>
      <w:iCs/>
      <w:color w:val="404040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rsid w:val="0086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locked/>
    <w:rsid w:val="0086136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locked/>
    <w:rsid w:val="0086136D"/>
    <w:rPr>
      <w:rFonts w:cs="Times New Roman"/>
    </w:rPr>
  </w:style>
  <w:style w:type="paragraph" w:styleId="Sidfot">
    <w:name w:val="footer"/>
    <w:basedOn w:val="Normal"/>
    <w:link w:val="SidfotChar"/>
    <w:uiPriority w:val="99"/>
    <w:semiHidden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locked/>
    <w:rsid w:val="0086136D"/>
    <w:rPr>
      <w:rFonts w:cs="Times New Roman"/>
    </w:rPr>
  </w:style>
  <w:style w:type="paragraph" w:styleId="Normalwebb">
    <w:name w:val="Normal (Web)"/>
    <w:basedOn w:val="Normal"/>
    <w:uiPriority w:val="99"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rsid w:val="0086136D"/>
    <w:rPr>
      <w:rFonts w:cs="Times New Roman"/>
      <w:color w:val="0000FF"/>
      <w:u w:val="single"/>
    </w:rPr>
  </w:style>
  <w:style w:type="paragraph" w:styleId="Brdtext">
    <w:name w:val="Body Text"/>
    <w:basedOn w:val="Normal"/>
    <w:link w:val="BrdtextChar"/>
    <w:uiPriority w:val="99"/>
    <w:semiHidden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customStyle="1" w:styleId="BrdtextChar">
    <w:name w:val="Brödtext Char"/>
    <w:basedOn w:val="Standardstycketeckensnitt"/>
    <w:link w:val="Brdtext"/>
    <w:uiPriority w:val="99"/>
    <w:semiHidden/>
    <w:locked/>
    <w:rsid w:val="0086136D"/>
    <w:rPr>
      <w:rFonts w:ascii="Times New Roman" w:hAnsi="Times New Roman" w:cs="Times New Roman"/>
      <w:sz w:val="24"/>
      <w:szCs w:val="24"/>
      <w:lang w:eastAsia="sv-SE"/>
    </w:rPr>
  </w:style>
  <w:style w:type="paragraph" w:styleId="Ingetavstnd">
    <w:name w:val="No Spacing"/>
    <w:link w:val="IngetavstndChar"/>
    <w:uiPriority w:val="99"/>
    <w:qFormat/>
    <w:rsid w:val="00733239"/>
    <w:rPr>
      <w:sz w:val="22"/>
      <w:szCs w:val="22"/>
      <w:lang w:val="en-US" w:eastAsia="en-US"/>
    </w:rPr>
  </w:style>
  <w:style w:type="character" w:customStyle="1" w:styleId="IngetavstndChar">
    <w:name w:val="Inget avstånd Char"/>
    <w:basedOn w:val="Standardstycketeckensnitt"/>
    <w:link w:val="Ingetavstnd"/>
    <w:uiPriority w:val="99"/>
    <w:locked/>
    <w:rsid w:val="00E66C31"/>
    <w:rPr>
      <w:sz w:val="22"/>
      <w:szCs w:val="22"/>
      <w:lang w:val="en-US" w:eastAsia="en-US" w:bidi="ar-SA"/>
    </w:rPr>
  </w:style>
  <w:style w:type="paragraph" w:styleId="Liststycke">
    <w:name w:val="List Paragraph"/>
    <w:basedOn w:val="Normal"/>
    <w:uiPriority w:val="99"/>
    <w:qFormat/>
    <w:rsid w:val="00733239"/>
    <w:pPr>
      <w:ind w:left="720"/>
      <w:contextualSpacing/>
    </w:pPr>
  </w:style>
  <w:style w:type="paragraph" w:customStyle="1" w:styleId="Kod">
    <w:name w:val="Kod"/>
    <w:basedOn w:val="Normal"/>
    <w:link w:val="KodChar"/>
    <w:autoRedefine/>
    <w:uiPriority w:val="99"/>
    <w:rsid w:val="006404B0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DBE5F1"/>
      <w:tabs>
        <w:tab w:val="left" w:pos="170"/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 w:line="240" w:lineRule="auto"/>
    </w:pPr>
    <w:rPr>
      <w:rFonts w:ascii="Courier New" w:hAnsi="Courier New" w:cs="Courier New"/>
      <w:sz w:val="16"/>
    </w:rPr>
  </w:style>
  <w:style w:type="table" w:styleId="Tabellrutnt">
    <w:name w:val="Table Grid"/>
    <w:basedOn w:val="Normaltabell"/>
    <w:uiPriority w:val="99"/>
    <w:rsid w:val="006201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dChar">
    <w:name w:val="Kod Char"/>
    <w:basedOn w:val="Standardstycketeckensnitt"/>
    <w:link w:val="Kod"/>
    <w:uiPriority w:val="99"/>
    <w:locked/>
    <w:rsid w:val="006404B0"/>
    <w:rPr>
      <w:rFonts w:ascii="Courier New" w:hAnsi="Courier New" w:cs="Courier New"/>
      <w:sz w:val="22"/>
      <w:szCs w:val="22"/>
      <w:shd w:val="clear" w:color="auto" w:fill="DBE5F1"/>
      <w:lang w:val="en-US" w:eastAsia="en-US"/>
    </w:rPr>
  </w:style>
  <w:style w:type="paragraph" w:styleId="Litteraturfrteckning">
    <w:name w:val="Bibliography"/>
    <w:basedOn w:val="Normal"/>
    <w:next w:val="Normal"/>
    <w:uiPriority w:val="99"/>
    <w:rsid w:val="005D7148"/>
  </w:style>
  <w:style w:type="paragraph" w:styleId="Dokumentversikt">
    <w:name w:val="Document Map"/>
    <w:basedOn w:val="Normal"/>
    <w:link w:val="DokumentversiktChar"/>
    <w:uiPriority w:val="99"/>
    <w:semiHidden/>
    <w:rsid w:val="00E1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locked/>
    <w:rsid w:val="00E13426"/>
    <w:rPr>
      <w:rFonts w:ascii="Tahoma" w:hAnsi="Tahoma" w:cs="Tahoma"/>
      <w:sz w:val="16"/>
      <w:szCs w:val="16"/>
      <w:lang w:eastAsia="en-US"/>
    </w:rPr>
  </w:style>
  <w:style w:type="paragraph" w:styleId="Innehll1">
    <w:name w:val="toc 1"/>
    <w:basedOn w:val="Normal"/>
    <w:next w:val="Normal"/>
    <w:autoRedefine/>
    <w:uiPriority w:val="99"/>
    <w:rsid w:val="00CC5AD2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99"/>
    <w:rsid w:val="00CC5AD2"/>
    <w:pPr>
      <w:spacing w:before="120" w:after="0"/>
      <w:ind w:left="22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99"/>
    <w:rsid w:val="00CC5AD2"/>
    <w:pPr>
      <w:spacing w:after="0"/>
      <w:ind w:left="440"/>
    </w:pPr>
    <w:rPr>
      <w:sz w:val="20"/>
      <w:szCs w:val="20"/>
    </w:rPr>
  </w:style>
  <w:style w:type="paragraph" w:styleId="Innehll4">
    <w:name w:val="toc 4"/>
    <w:basedOn w:val="Normal"/>
    <w:next w:val="Normal"/>
    <w:autoRedefine/>
    <w:uiPriority w:val="99"/>
    <w:rsid w:val="00CC5AD2"/>
    <w:pPr>
      <w:spacing w:after="0"/>
      <w:ind w:left="66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99"/>
    <w:rsid w:val="00CC5AD2"/>
    <w:pPr>
      <w:spacing w:after="0"/>
      <w:ind w:left="88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99"/>
    <w:rsid w:val="00CC5AD2"/>
    <w:pPr>
      <w:spacing w:after="0"/>
      <w:ind w:left="11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99"/>
    <w:rsid w:val="00CC5AD2"/>
    <w:pPr>
      <w:spacing w:after="0"/>
      <w:ind w:left="132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99"/>
    <w:rsid w:val="00CC5AD2"/>
    <w:pPr>
      <w:spacing w:after="0"/>
      <w:ind w:left="154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99"/>
    <w:rsid w:val="00CC5AD2"/>
    <w:pPr>
      <w:spacing w:after="0"/>
      <w:ind w:left="1760"/>
    </w:pPr>
    <w:rPr>
      <w:sz w:val="20"/>
      <w:szCs w:val="20"/>
    </w:rPr>
  </w:style>
  <w:style w:type="paragraph" w:styleId="Innehllsfrteckningsrubrik">
    <w:name w:val="TOC Heading"/>
    <w:basedOn w:val="Rubrik1"/>
    <w:next w:val="Normal"/>
    <w:uiPriority w:val="99"/>
    <w:qFormat/>
    <w:rsid w:val="00733239"/>
    <w:pPr>
      <w:outlineLvl w:val="9"/>
    </w:pPr>
  </w:style>
  <w:style w:type="paragraph" w:styleId="Beskrivning">
    <w:name w:val="caption"/>
    <w:basedOn w:val="Normal"/>
    <w:next w:val="Normal"/>
    <w:uiPriority w:val="99"/>
    <w:qFormat/>
    <w:rsid w:val="00733239"/>
    <w:pPr>
      <w:spacing w:line="240" w:lineRule="auto"/>
    </w:pPr>
    <w:rPr>
      <w:b/>
      <w:bCs/>
      <w:color w:val="4F81BD"/>
      <w:sz w:val="18"/>
      <w:szCs w:val="18"/>
    </w:rPr>
  </w:style>
  <w:style w:type="paragraph" w:styleId="Rubrik">
    <w:name w:val="Title"/>
    <w:basedOn w:val="Normal"/>
    <w:next w:val="Normal"/>
    <w:link w:val="RubrikChar"/>
    <w:uiPriority w:val="99"/>
    <w:qFormat/>
    <w:rsid w:val="0073323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99"/>
    <w:locked/>
    <w:rsid w:val="0073323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99"/>
    <w:qFormat/>
    <w:rsid w:val="0073323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99"/>
    <w:locked/>
    <w:rsid w:val="0073323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ark">
    <w:name w:val="Strong"/>
    <w:basedOn w:val="Standardstycketeckensnitt"/>
    <w:uiPriority w:val="99"/>
    <w:qFormat/>
    <w:rsid w:val="00733239"/>
    <w:rPr>
      <w:rFonts w:cs="Times New Roman"/>
      <w:b/>
      <w:bCs/>
    </w:rPr>
  </w:style>
  <w:style w:type="character" w:styleId="Betoning">
    <w:name w:val="Emphasis"/>
    <w:basedOn w:val="Standardstycketeckensnitt"/>
    <w:uiPriority w:val="99"/>
    <w:qFormat/>
    <w:rsid w:val="00733239"/>
    <w:rPr>
      <w:rFonts w:cs="Times New Roman"/>
      <w:i/>
      <w:iCs/>
    </w:rPr>
  </w:style>
  <w:style w:type="paragraph" w:styleId="Citat">
    <w:name w:val="Quote"/>
    <w:basedOn w:val="Normal"/>
    <w:next w:val="Normal"/>
    <w:link w:val="CitatChar"/>
    <w:uiPriority w:val="99"/>
    <w:qFormat/>
    <w:rsid w:val="00733239"/>
    <w:rPr>
      <w:i/>
      <w:iCs/>
      <w:color w:val="000000"/>
    </w:rPr>
  </w:style>
  <w:style w:type="character" w:customStyle="1" w:styleId="CitatChar">
    <w:name w:val="Citat Char"/>
    <w:basedOn w:val="Standardstycketeckensnitt"/>
    <w:link w:val="Citat"/>
    <w:uiPriority w:val="99"/>
    <w:locked/>
    <w:rsid w:val="00733239"/>
    <w:rPr>
      <w:rFonts w:cs="Times New Roman"/>
      <w:i/>
      <w:iCs/>
      <w:color w:val="000000"/>
    </w:rPr>
  </w:style>
  <w:style w:type="paragraph" w:styleId="Starktcitat">
    <w:name w:val="Intense Quote"/>
    <w:basedOn w:val="Normal"/>
    <w:next w:val="Normal"/>
    <w:link w:val="StarktcitatChar"/>
    <w:uiPriority w:val="99"/>
    <w:qFormat/>
    <w:rsid w:val="0073323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arktcitatChar">
    <w:name w:val="Starkt citat Char"/>
    <w:basedOn w:val="Standardstycketeckensnitt"/>
    <w:link w:val="Starktcitat"/>
    <w:uiPriority w:val="99"/>
    <w:locked/>
    <w:rsid w:val="00733239"/>
    <w:rPr>
      <w:rFonts w:cs="Times New Roman"/>
      <w:b/>
      <w:bCs/>
      <w:i/>
      <w:iCs/>
      <w:color w:val="4F81BD"/>
    </w:rPr>
  </w:style>
  <w:style w:type="character" w:styleId="Diskretbetoning">
    <w:name w:val="Subtle Emphasis"/>
    <w:basedOn w:val="Standardstycketeckensnitt"/>
    <w:uiPriority w:val="99"/>
    <w:qFormat/>
    <w:rsid w:val="00733239"/>
    <w:rPr>
      <w:rFonts w:cs="Times New Roman"/>
      <w:i/>
      <w:iCs/>
      <w:color w:val="808080"/>
    </w:rPr>
  </w:style>
  <w:style w:type="character" w:styleId="Starkbetoning">
    <w:name w:val="Intense Emphasis"/>
    <w:basedOn w:val="Standardstycketeckensnitt"/>
    <w:uiPriority w:val="99"/>
    <w:qFormat/>
    <w:rsid w:val="00733239"/>
    <w:rPr>
      <w:rFonts w:cs="Times New Roman"/>
      <w:b/>
      <w:bCs/>
      <w:i/>
      <w:iCs/>
      <w:color w:val="4F81BD"/>
    </w:rPr>
  </w:style>
  <w:style w:type="character" w:styleId="Diskretreferens">
    <w:name w:val="Subtle Reference"/>
    <w:basedOn w:val="Standardstycketeckensnitt"/>
    <w:uiPriority w:val="99"/>
    <w:qFormat/>
    <w:rsid w:val="00733239"/>
    <w:rPr>
      <w:rFonts w:cs="Times New Roman"/>
      <w:smallCaps/>
      <w:color w:val="C0504D"/>
      <w:u w:val="single"/>
    </w:rPr>
  </w:style>
  <w:style w:type="character" w:styleId="Starkreferens">
    <w:name w:val="Intense Reference"/>
    <w:basedOn w:val="Standardstycketeckensnitt"/>
    <w:uiPriority w:val="99"/>
    <w:qFormat/>
    <w:rsid w:val="00733239"/>
    <w:rPr>
      <w:rFonts w:cs="Times New Roman"/>
      <w:b/>
      <w:bCs/>
      <w:smallCaps/>
      <w:color w:val="C0504D"/>
      <w:spacing w:val="5"/>
      <w:u w:val="single"/>
    </w:rPr>
  </w:style>
  <w:style w:type="character" w:styleId="Bokenstitel">
    <w:name w:val="Book Title"/>
    <w:basedOn w:val="Standardstycketeckensnitt"/>
    <w:uiPriority w:val="99"/>
    <w:qFormat/>
    <w:rsid w:val="00733239"/>
    <w:rPr>
      <w:rFonts w:cs="Times New Roman"/>
      <w:b/>
      <w:bCs/>
      <w:smallCaps/>
      <w:spacing w:val="5"/>
    </w:rPr>
  </w:style>
  <w:style w:type="paragraph" w:customStyle="1" w:styleId="HuvudRubrikkurs">
    <w:name w:val="HuvudRubrik_kurs"/>
    <w:basedOn w:val="Rubrik1"/>
    <w:qFormat/>
    <w:rsid w:val="0000799F"/>
    <w:pPr>
      <w:keepLines w:val="0"/>
      <w:spacing w:before="240" w:after="60" w:line="240" w:lineRule="auto"/>
      <w:jc w:val="left"/>
    </w:pPr>
    <w:rPr>
      <w:rFonts w:ascii="Calibri" w:hAnsi="Calibri" w:cs="Arial"/>
      <w:color w:val="215868"/>
      <w:kern w:val="32"/>
      <w:sz w:val="72"/>
      <w:szCs w:val="96"/>
      <w:lang w:val="sv-SE" w:eastAsia="sv-SE"/>
    </w:rPr>
  </w:style>
  <w:style w:type="paragraph" w:customStyle="1" w:styleId="Huvudrubriklabbnamn">
    <w:name w:val="Huvudrubrik_labbnamn"/>
    <w:basedOn w:val="Normal"/>
    <w:link w:val="HuvudrubriklabbnamnChar"/>
    <w:qFormat/>
    <w:rsid w:val="0000799F"/>
    <w:pPr>
      <w:spacing w:after="0" w:line="240" w:lineRule="auto"/>
      <w:jc w:val="left"/>
    </w:pPr>
    <w:rPr>
      <w:rFonts w:ascii="Articulate Extrabold" w:hAnsi="Articulate Extrabold" w:cs="Arial"/>
      <w:b/>
      <w:color w:val="0D0D0D"/>
      <w:sz w:val="36"/>
      <w:szCs w:val="24"/>
      <w:lang w:val="sv-SE" w:eastAsia="sv-SE"/>
    </w:rPr>
  </w:style>
  <w:style w:type="character" w:customStyle="1" w:styleId="HuvudrubriklabbnamnChar">
    <w:name w:val="Huvudrubrik_labbnamn Char"/>
    <w:basedOn w:val="Standardstycketeckensnitt"/>
    <w:link w:val="Huvudrubriklabbnamn"/>
    <w:rsid w:val="0000799F"/>
    <w:rPr>
      <w:rFonts w:ascii="Articulate Extrabold" w:hAnsi="Articulate Extrabold" w:cs="Arial"/>
      <w:b/>
      <w:color w:val="0D0D0D"/>
      <w:sz w:val="36"/>
      <w:szCs w:val="24"/>
      <w:lang w:val="sv-SE" w:eastAsia="sv-SE"/>
    </w:rPr>
  </w:style>
  <w:style w:type="paragraph" w:customStyle="1" w:styleId="Underrubriklabb">
    <w:name w:val="Underrubrik_labb"/>
    <w:basedOn w:val="Rubrik1"/>
    <w:link w:val="UnderrubriklabbChar"/>
    <w:qFormat/>
    <w:rsid w:val="008901B0"/>
    <w:pPr>
      <w:keepLines w:val="0"/>
      <w:spacing w:before="240" w:after="60" w:line="240" w:lineRule="auto"/>
      <w:jc w:val="left"/>
    </w:pPr>
    <w:rPr>
      <w:rFonts w:ascii="Arial" w:hAnsi="Arial" w:cs="Arial"/>
      <w:color w:val="31849B"/>
      <w:kern w:val="32"/>
      <w:sz w:val="32"/>
      <w:szCs w:val="32"/>
      <w:lang w:val="sv-SE" w:eastAsia="sv-SE"/>
    </w:rPr>
  </w:style>
  <w:style w:type="character" w:customStyle="1" w:styleId="UnderrubriklabbChar">
    <w:name w:val="Underrubrik_labb Char"/>
    <w:basedOn w:val="Standardstycketeckensnitt"/>
    <w:link w:val="Underrubriklabb"/>
    <w:rsid w:val="008901B0"/>
    <w:rPr>
      <w:rFonts w:ascii="Arial" w:hAnsi="Arial" w:cs="Arial"/>
      <w:b/>
      <w:bCs/>
      <w:color w:val="31849B"/>
      <w:kern w:val="32"/>
      <w:sz w:val="32"/>
      <w:szCs w:val="32"/>
      <w:lang w:val="sv-SE" w:eastAsia="sv-SE"/>
    </w:rPr>
  </w:style>
  <w:style w:type="paragraph" w:customStyle="1" w:styleId="TGAMall">
    <w:name w:val="TGA Mall"/>
    <w:basedOn w:val="Sidfot"/>
    <w:link w:val="TGAMallChar"/>
    <w:qFormat/>
    <w:rsid w:val="00232E2B"/>
    <w:pPr>
      <w:jc w:val="right"/>
    </w:pPr>
    <w:rPr>
      <w:rFonts w:ascii="Times New Roman" w:hAnsi="Times New Roman"/>
      <w:sz w:val="24"/>
      <w:szCs w:val="24"/>
      <w:lang w:eastAsia="sv-SE"/>
    </w:rPr>
  </w:style>
  <w:style w:type="character" w:customStyle="1" w:styleId="TGAMallChar">
    <w:name w:val="TGA Mall Char"/>
    <w:basedOn w:val="SidfotChar"/>
    <w:link w:val="TGAMall"/>
    <w:rsid w:val="00232E2B"/>
    <w:rPr>
      <w:rFonts w:ascii="Times New Roman" w:hAnsi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21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m1\Desktop\Spelorienterade%20datastrukturer%20och%20algoritmer%20-%20dokumentm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Spelorienterade datastrukturer och algoritmer - dokumentmall.dotx</Template>
  <TotalTime>73</TotalTime>
  <Pages>2</Pages>
  <Words>316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Spelorienterade Datastrukturer och Algoritmer</vt:lpstr>
    </vt:vector>
  </TitlesOfParts>
  <Company>Hermods AB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Spelorienterade Datastrukturer och Algoritmer</dc:title>
  <dc:subject/>
  <dc:creator>Mham1</dc:creator>
  <cp:keywords/>
  <dc:description/>
  <cp:lastModifiedBy>Magnus Jönsson</cp:lastModifiedBy>
  <cp:revision>28</cp:revision>
  <dcterms:created xsi:type="dcterms:W3CDTF">2009-09-25T08:21:00Z</dcterms:created>
  <dcterms:modified xsi:type="dcterms:W3CDTF">2016-04-28T07:28:00Z</dcterms:modified>
  <cp:category>Kurskompendium</cp:category>
</cp:coreProperties>
</file>